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4C02B" w14:textId="77777777" w:rsidR="00064AF9" w:rsidRDefault="00064AF9">
      <w:pPr>
        <w:pStyle w:val="Title"/>
        <w:rPr>
          <w:color w:val="auto"/>
        </w:rPr>
      </w:pPr>
    </w:p>
    <w:p w14:paraId="6A5D19D8" w14:textId="77777777" w:rsidR="00064AF9" w:rsidRDefault="00064AF9">
      <w:pPr>
        <w:pStyle w:val="Title"/>
        <w:rPr>
          <w:color w:val="auto"/>
        </w:rPr>
      </w:pPr>
    </w:p>
    <w:p w14:paraId="10B566B6" w14:textId="77777777" w:rsidR="00064AF9" w:rsidRDefault="00064AF9">
      <w:pPr>
        <w:pStyle w:val="Title"/>
        <w:rPr>
          <w:color w:val="auto"/>
        </w:rPr>
      </w:pPr>
    </w:p>
    <w:p w14:paraId="1A321588" w14:textId="77777777" w:rsidR="00064AF9" w:rsidRDefault="00064AF9">
      <w:pPr>
        <w:pStyle w:val="Title"/>
        <w:rPr>
          <w:color w:val="auto"/>
        </w:rPr>
      </w:pPr>
    </w:p>
    <w:p w14:paraId="0E70CBD7" w14:textId="77777777" w:rsidR="00064AF9" w:rsidRDefault="00064AF9">
      <w:pPr>
        <w:pStyle w:val="Title"/>
        <w:rPr>
          <w:color w:val="auto"/>
        </w:rPr>
      </w:pPr>
    </w:p>
    <w:p w14:paraId="1848AAE2" w14:textId="77777777" w:rsidR="00064AF9" w:rsidRDefault="00064AF9">
      <w:pPr>
        <w:pStyle w:val="Title"/>
        <w:rPr>
          <w:color w:val="auto"/>
        </w:rPr>
      </w:pPr>
    </w:p>
    <w:p w14:paraId="36D06749" w14:textId="64C15D4B" w:rsidR="00064AF9" w:rsidRDefault="002D47D3">
      <w:pPr>
        <w:pStyle w:val="Title"/>
        <w:rPr>
          <w:color w:val="auto"/>
        </w:rPr>
      </w:pPr>
      <w:r>
        <w:rPr>
          <w:color w:val="auto"/>
        </w:rPr>
        <w:t>Discovery Project</w:t>
      </w:r>
    </w:p>
    <w:p w14:paraId="7417246C" w14:textId="77777777" w:rsidR="00064AF9" w:rsidRDefault="00064AF9"/>
    <w:p w14:paraId="36DD3952" w14:textId="77777777" w:rsidR="00064AF9" w:rsidRDefault="00064AF9"/>
    <w:p w14:paraId="5FECE2D1" w14:textId="22E0BDCE" w:rsidR="00064AF9" w:rsidRDefault="002D47D3">
      <w:pPr>
        <w:spacing w:after="120" w:line="240" w:lineRule="auto"/>
        <w:jc w:val="center"/>
        <w:rPr>
          <w:b/>
          <w:sz w:val="36"/>
          <w:szCs w:val="36"/>
        </w:rPr>
      </w:pPr>
      <w:r>
        <w:rPr>
          <w:b/>
          <w:sz w:val="36"/>
          <w:szCs w:val="36"/>
        </w:rPr>
        <w:t>N van der Linde</w:t>
      </w:r>
    </w:p>
    <w:p w14:paraId="1DC65893" w14:textId="646A3D2A" w:rsidR="00064AF9" w:rsidRDefault="00064AF9">
      <w:pPr>
        <w:spacing w:after="120" w:line="240" w:lineRule="auto"/>
        <w:jc w:val="center"/>
        <w:rPr>
          <w:b/>
          <w:sz w:val="36"/>
          <w:szCs w:val="36"/>
        </w:rPr>
      </w:pPr>
    </w:p>
    <w:p w14:paraId="5D40C16A" w14:textId="77777777" w:rsidR="00064AF9" w:rsidRDefault="00064AF9">
      <w:pPr>
        <w:rPr>
          <w:lang w:val="en-US"/>
        </w:rPr>
      </w:pPr>
    </w:p>
    <w:p w14:paraId="1848DA53" w14:textId="77777777" w:rsidR="00064AF9" w:rsidRDefault="00064AF9">
      <w:pPr>
        <w:rPr>
          <w:lang w:val="en-US"/>
        </w:rPr>
      </w:pPr>
    </w:p>
    <w:p w14:paraId="3DEC5B53" w14:textId="0E8887FC" w:rsidR="00064AF9" w:rsidRDefault="00985A74">
      <w:pPr>
        <w:pStyle w:val="Dessertation"/>
        <w:rPr>
          <w:sz w:val="32"/>
        </w:rPr>
      </w:pPr>
      <w:r>
        <w:rPr>
          <w:sz w:val="32"/>
        </w:rPr>
        <w:t>Project</w:t>
      </w:r>
      <w:r w:rsidR="00527C7E">
        <w:rPr>
          <w:sz w:val="32"/>
        </w:rPr>
        <w:t xml:space="preserve"> submitted for the degree </w:t>
      </w:r>
      <w:r>
        <w:rPr>
          <w:i/>
          <w:color w:val="1F497D"/>
          <w:sz w:val="32"/>
        </w:rPr>
        <w:t>Baccalaureus Scientiae</w:t>
      </w:r>
      <w:r w:rsidR="00527C7E">
        <w:rPr>
          <w:i/>
          <w:color w:val="1F497D"/>
          <w:sz w:val="32"/>
        </w:rPr>
        <w:t xml:space="preserve"> </w:t>
      </w:r>
      <w:r w:rsidR="00527C7E">
        <w:rPr>
          <w:sz w:val="32"/>
        </w:rPr>
        <w:t xml:space="preserve">in </w:t>
      </w:r>
      <w:r>
        <w:rPr>
          <w:sz w:val="32"/>
        </w:rPr>
        <w:t>Information Technology</w:t>
      </w:r>
      <w:r w:rsidR="00527C7E">
        <w:rPr>
          <w:sz w:val="32"/>
        </w:rPr>
        <w:t xml:space="preserve"> at the North-West University</w:t>
      </w:r>
    </w:p>
    <w:p w14:paraId="2F784955" w14:textId="77777777" w:rsidR="00064AF9" w:rsidRDefault="00064AF9">
      <w:pPr>
        <w:rPr>
          <w:lang w:val="en-US"/>
        </w:rPr>
      </w:pPr>
    </w:p>
    <w:p w14:paraId="34A214FA" w14:textId="77777777" w:rsidR="00064AF9" w:rsidRDefault="00064AF9">
      <w:pPr>
        <w:rPr>
          <w:lang w:val="en-US"/>
        </w:rPr>
      </w:pPr>
    </w:p>
    <w:p w14:paraId="490B7F28" w14:textId="77777777" w:rsidR="00064AF9" w:rsidRDefault="00064AF9">
      <w:pPr>
        <w:rPr>
          <w:lang w:val="en-US"/>
        </w:rPr>
      </w:pPr>
    </w:p>
    <w:p w14:paraId="5919EE2F" w14:textId="4F461C18" w:rsidR="00064AF9" w:rsidRDefault="00527C7E">
      <w:pPr>
        <w:pStyle w:val="Month"/>
        <w:tabs>
          <w:tab w:val="left" w:pos="2835"/>
        </w:tabs>
        <w:rPr>
          <w:sz w:val="32"/>
          <w:szCs w:val="32"/>
        </w:rPr>
      </w:pPr>
      <w:r>
        <w:rPr>
          <w:sz w:val="32"/>
          <w:szCs w:val="32"/>
        </w:rPr>
        <w:t>Supervisor:</w:t>
      </w:r>
      <w:r>
        <w:rPr>
          <w:sz w:val="32"/>
          <w:szCs w:val="32"/>
        </w:rPr>
        <w:tab/>
      </w:r>
      <w:r w:rsidR="00985A74">
        <w:rPr>
          <w:sz w:val="32"/>
          <w:szCs w:val="32"/>
        </w:rPr>
        <w:t>Dr. JT Janse van Rensburg</w:t>
      </w:r>
    </w:p>
    <w:p w14:paraId="52D353F2" w14:textId="7DC82392" w:rsidR="00064AF9" w:rsidRDefault="00527C7E">
      <w:pPr>
        <w:pStyle w:val="Month"/>
        <w:tabs>
          <w:tab w:val="left" w:pos="2835"/>
        </w:tabs>
        <w:rPr>
          <w:sz w:val="32"/>
          <w:szCs w:val="32"/>
        </w:rPr>
      </w:pPr>
      <w:r>
        <w:rPr>
          <w:sz w:val="32"/>
          <w:szCs w:val="32"/>
        </w:rPr>
        <w:t>Co-supervisor:</w:t>
      </w:r>
      <w:r>
        <w:rPr>
          <w:sz w:val="32"/>
          <w:szCs w:val="32"/>
        </w:rPr>
        <w:tab/>
      </w:r>
      <w:r w:rsidR="00985A74">
        <w:rPr>
          <w:sz w:val="32"/>
          <w:szCs w:val="32"/>
        </w:rPr>
        <w:t>Mr. Z. Boonzaaier</w:t>
      </w:r>
    </w:p>
    <w:p w14:paraId="104840B6" w14:textId="77777777" w:rsidR="00064AF9" w:rsidRDefault="00064AF9">
      <w:pPr>
        <w:pStyle w:val="Month"/>
        <w:rPr>
          <w:sz w:val="32"/>
          <w:szCs w:val="32"/>
        </w:rPr>
      </w:pPr>
    </w:p>
    <w:p w14:paraId="3EE738C5" w14:textId="77777777" w:rsidR="00064AF9" w:rsidRDefault="00064AF9">
      <w:pPr>
        <w:pStyle w:val="Month"/>
        <w:rPr>
          <w:sz w:val="32"/>
          <w:szCs w:val="32"/>
        </w:rPr>
      </w:pPr>
    </w:p>
    <w:p w14:paraId="4779AF50" w14:textId="77777777" w:rsidR="00064AF9" w:rsidRDefault="00064AF9">
      <w:pPr>
        <w:pStyle w:val="Month"/>
        <w:rPr>
          <w:sz w:val="32"/>
          <w:szCs w:val="32"/>
        </w:rPr>
      </w:pPr>
    </w:p>
    <w:p w14:paraId="795D3ABB" w14:textId="459C24D0" w:rsidR="00064AF9" w:rsidRDefault="00527C7E" w:rsidP="00985A74">
      <w:pPr>
        <w:pStyle w:val="Month"/>
        <w:sectPr w:rsidR="00064AF9">
          <w:headerReference w:type="default" r:id="rId8"/>
          <w:pgSz w:w="11907" w:h="16840" w:code="9"/>
          <w:pgMar w:top="1134" w:right="1134" w:bottom="1418" w:left="1418" w:header="851" w:footer="1134" w:gutter="0"/>
          <w:cols w:space="708"/>
          <w:docGrid w:linePitch="360"/>
        </w:sectPr>
      </w:pPr>
      <w:r>
        <w:t>Student number:</w:t>
      </w:r>
      <w:r w:rsidR="00985A74">
        <w:t xml:space="preserve"> 25909932</w:t>
      </w:r>
    </w:p>
    <w:p w14:paraId="3A2BFD94" w14:textId="55C58027" w:rsidR="00064AF9" w:rsidRDefault="00527C7E">
      <w:pPr>
        <w:pStyle w:val="Heading0"/>
      </w:pPr>
      <w:bookmarkStart w:id="0" w:name="_Toc322953584"/>
      <w:r>
        <w:lastRenderedPageBreak/>
        <w:t>Table of contents</w:t>
      </w:r>
      <w:bookmarkEnd w:id="0"/>
    </w:p>
    <w:p w14:paraId="21EBC786" w14:textId="28870E82" w:rsidR="007E1091" w:rsidRDefault="00527C7E">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83117911" w:history="1">
        <w:r w:rsidR="007E1091" w:rsidRPr="00CA66A2">
          <w:rPr>
            <w:rStyle w:val="Hyperlink"/>
            <w:noProof/>
          </w:rPr>
          <w:t>Chapter 1  Introduction And overview</w:t>
        </w:r>
        <w:r w:rsidR="007E1091">
          <w:rPr>
            <w:noProof/>
            <w:webHidden/>
          </w:rPr>
          <w:tab/>
        </w:r>
        <w:r w:rsidR="007E1091">
          <w:rPr>
            <w:noProof/>
            <w:webHidden/>
          </w:rPr>
          <w:fldChar w:fldCharType="begin"/>
        </w:r>
        <w:r w:rsidR="007E1091">
          <w:rPr>
            <w:noProof/>
            <w:webHidden/>
          </w:rPr>
          <w:instrText xml:space="preserve"> PAGEREF _Toc83117911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6D521D45" w14:textId="59E61CA9" w:rsidR="007E1091" w:rsidRDefault="00D74EC4">
      <w:pPr>
        <w:pStyle w:val="TOC2"/>
        <w:rPr>
          <w:rFonts w:asciiTheme="minorHAnsi" w:eastAsiaTheme="minorEastAsia" w:hAnsiTheme="minorHAnsi" w:cstheme="minorBidi"/>
          <w:b w:val="0"/>
          <w:noProof/>
          <w:szCs w:val="22"/>
          <w:lang w:eastAsia="en-ZA"/>
        </w:rPr>
      </w:pPr>
      <w:hyperlink w:anchor="_Toc83117913" w:history="1">
        <w:r w:rsidR="007E1091" w:rsidRPr="00CA66A2">
          <w:rPr>
            <w:rStyle w:val="Hyperlink"/>
            <w:noProof/>
          </w:rPr>
          <w:t>1.1</w:t>
        </w:r>
        <w:r w:rsidR="007E1091">
          <w:rPr>
            <w:rFonts w:asciiTheme="minorHAnsi" w:eastAsiaTheme="minorEastAsia" w:hAnsiTheme="minorHAnsi" w:cstheme="minorBidi"/>
            <w:b w:val="0"/>
            <w:noProof/>
            <w:szCs w:val="22"/>
            <w:lang w:eastAsia="en-ZA"/>
          </w:rPr>
          <w:tab/>
        </w:r>
        <w:r w:rsidR="007E1091" w:rsidRPr="00CA66A2">
          <w:rPr>
            <w:rStyle w:val="Hyperlink"/>
            <w:noProof/>
          </w:rPr>
          <w:t>Introduction</w:t>
        </w:r>
        <w:r w:rsidR="007E1091">
          <w:rPr>
            <w:noProof/>
            <w:webHidden/>
          </w:rPr>
          <w:tab/>
        </w:r>
        <w:r w:rsidR="007E1091">
          <w:rPr>
            <w:noProof/>
            <w:webHidden/>
          </w:rPr>
          <w:fldChar w:fldCharType="begin"/>
        </w:r>
        <w:r w:rsidR="007E1091">
          <w:rPr>
            <w:noProof/>
            <w:webHidden/>
          </w:rPr>
          <w:instrText xml:space="preserve"> PAGEREF _Toc83117913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0239C5C0" w14:textId="74139E94" w:rsidR="007E1091" w:rsidRDefault="00D74EC4">
      <w:pPr>
        <w:pStyle w:val="TOC2"/>
        <w:rPr>
          <w:rFonts w:asciiTheme="minorHAnsi" w:eastAsiaTheme="minorEastAsia" w:hAnsiTheme="minorHAnsi" w:cstheme="minorBidi"/>
          <w:b w:val="0"/>
          <w:noProof/>
          <w:szCs w:val="22"/>
          <w:lang w:eastAsia="en-ZA"/>
        </w:rPr>
      </w:pPr>
      <w:hyperlink w:anchor="_Toc83117914" w:history="1">
        <w:r w:rsidR="007E1091" w:rsidRPr="00CA66A2">
          <w:rPr>
            <w:rStyle w:val="Hyperlink"/>
            <w:noProof/>
          </w:rPr>
          <w:t>1.2</w:t>
        </w:r>
        <w:r w:rsidR="007E1091">
          <w:rPr>
            <w:rFonts w:asciiTheme="minorHAnsi" w:eastAsiaTheme="minorEastAsia" w:hAnsiTheme="minorHAnsi" w:cstheme="minorBidi"/>
            <w:b w:val="0"/>
            <w:noProof/>
            <w:szCs w:val="22"/>
            <w:lang w:eastAsia="en-ZA"/>
          </w:rPr>
          <w:tab/>
        </w:r>
        <w:r w:rsidR="007E1091" w:rsidRPr="00CA66A2">
          <w:rPr>
            <w:rStyle w:val="Hyperlink"/>
            <w:noProof/>
          </w:rPr>
          <w:t>Highlights</w:t>
        </w:r>
        <w:r w:rsidR="007E1091">
          <w:rPr>
            <w:noProof/>
            <w:webHidden/>
          </w:rPr>
          <w:tab/>
        </w:r>
        <w:r w:rsidR="007E1091">
          <w:rPr>
            <w:noProof/>
            <w:webHidden/>
          </w:rPr>
          <w:fldChar w:fldCharType="begin"/>
        </w:r>
        <w:r w:rsidR="007E1091">
          <w:rPr>
            <w:noProof/>
            <w:webHidden/>
          </w:rPr>
          <w:instrText xml:space="preserve"> PAGEREF _Toc83117914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7D63F697" w14:textId="00041834" w:rsidR="007E1091" w:rsidRDefault="00D74EC4">
      <w:pPr>
        <w:pStyle w:val="TOC2"/>
        <w:rPr>
          <w:rFonts w:asciiTheme="minorHAnsi" w:eastAsiaTheme="minorEastAsia" w:hAnsiTheme="minorHAnsi" w:cstheme="minorBidi"/>
          <w:b w:val="0"/>
          <w:noProof/>
          <w:szCs w:val="22"/>
          <w:lang w:eastAsia="en-ZA"/>
        </w:rPr>
      </w:pPr>
      <w:hyperlink w:anchor="_Toc83117915" w:history="1">
        <w:r w:rsidR="007E1091" w:rsidRPr="00CA66A2">
          <w:rPr>
            <w:rStyle w:val="Hyperlink"/>
            <w:noProof/>
          </w:rPr>
          <w:t>1.3</w:t>
        </w:r>
        <w:r w:rsidR="007E1091">
          <w:rPr>
            <w:rFonts w:asciiTheme="minorHAnsi" w:eastAsiaTheme="minorEastAsia" w:hAnsiTheme="minorHAnsi" w:cstheme="minorBidi"/>
            <w:b w:val="0"/>
            <w:noProof/>
            <w:szCs w:val="22"/>
            <w:lang w:eastAsia="en-ZA"/>
          </w:rPr>
          <w:tab/>
        </w:r>
        <w:r w:rsidR="007E1091" w:rsidRPr="00CA66A2">
          <w:rPr>
            <w:rStyle w:val="Hyperlink"/>
            <w:noProof/>
          </w:rPr>
          <w:t>Challenges</w:t>
        </w:r>
        <w:r w:rsidR="007E1091">
          <w:rPr>
            <w:noProof/>
            <w:webHidden/>
          </w:rPr>
          <w:tab/>
        </w:r>
        <w:r w:rsidR="007E1091">
          <w:rPr>
            <w:noProof/>
            <w:webHidden/>
          </w:rPr>
          <w:fldChar w:fldCharType="begin"/>
        </w:r>
        <w:r w:rsidR="007E1091">
          <w:rPr>
            <w:noProof/>
            <w:webHidden/>
          </w:rPr>
          <w:instrText xml:space="preserve"> PAGEREF _Toc83117915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7EF806A0" w14:textId="1F9E299F" w:rsidR="007E1091" w:rsidRDefault="00D74EC4">
      <w:pPr>
        <w:pStyle w:val="TOC2"/>
        <w:rPr>
          <w:rFonts w:asciiTheme="minorHAnsi" w:eastAsiaTheme="minorEastAsia" w:hAnsiTheme="minorHAnsi" w:cstheme="minorBidi"/>
          <w:b w:val="0"/>
          <w:noProof/>
          <w:szCs w:val="22"/>
          <w:lang w:eastAsia="en-ZA"/>
        </w:rPr>
      </w:pPr>
      <w:hyperlink w:anchor="_Toc83117916" w:history="1">
        <w:r w:rsidR="007E1091" w:rsidRPr="00CA66A2">
          <w:rPr>
            <w:rStyle w:val="Hyperlink"/>
            <w:noProof/>
          </w:rPr>
          <w:t>1.4</w:t>
        </w:r>
        <w:r w:rsidR="007E1091">
          <w:rPr>
            <w:rFonts w:asciiTheme="minorHAnsi" w:eastAsiaTheme="minorEastAsia" w:hAnsiTheme="minorHAnsi" w:cstheme="minorBidi"/>
            <w:b w:val="0"/>
            <w:noProof/>
            <w:szCs w:val="22"/>
            <w:lang w:eastAsia="en-ZA"/>
          </w:rPr>
          <w:tab/>
        </w:r>
        <w:r w:rsidR="007E1091" w:rsidRPr="00CA66A2">
          <w:rPr>
            <w:rStyle w:val="Hyperlink"/>
            <w:noProof/>
          </w:rPr>
          <w:t>System Overview</w:t>
        </w:r>
        <w:r w:rsidR="007E1091">
          <w:rPr>
            <w:noProof/>
            <w:webHidden/>
          </w:rPr>
          <w:tab/>
        </w:r>
        <w:r w:rsidR="007E1091">
          <w:rPr>
            <w:noProof/>
            <w:webHidden/>
          </w:rPr>
          <w:fldChar w:fldCharType="begin"/>
        </w:r>
        <w:r w:rsidR="007E1091">
          <w:rPr>
            <w:noProof/>
            <w:webHidden/>
          </w:rPr>
          <w:instrText xml:space="preserve"> PAGEREF _Toc83117916 \h </w:instrText>
        </w:r>
        <w:r w:rsidR="007E1091">
          <w:rPr>
            <w:noProof/>
            <w:webHidden/>
          </w:rPr>
        </w:r>
        <w:r w:rsidR="007E1091">
          <w:rPr>
            <w:noProof/>
            <w:webHidden/>
          </w:rPr>
          <w:fldChar w:fldCharType="separate"/>
        </w:r>
        <w:r w:rsidR="007E1091">
          <w:rPr>
            <w:noProof/>
            <w:webHidden/>
          </w:rPr>
          <w:t>1</w:t>
        </w:r>
        <w:r w:rsidR="007E1091">
          <w:rPr>
            <w:noProof/>
            <w:webHidden/>
          </w:rPr>
          <w:fldChar w:fldCharType="end"/>
        </w:r>
      </w:hyperlink>
    </w:p>
    <w:p w14:paraId="0C231E24" w14:textId="7328E2FC" w:rsidR="007E1091" w:rsidRDefault="00D74EC4">
      <w:pPr>
        <w:pStyle w:val="TOC9"/>
        <w:rPr>
          <w:rFonts w:asciiTheme="minorHAnsi" w:eastAsiaTheme="minorEastAsia" w:hAnsiTheme="minorHAnsi" w:cstheme="minorBidi"/>
          <w:b w:val="0"/>
          <w:caps w:val="0"/>
          <w:noProof/>
          <w:szCs w:val="22"/>
          <w:lang w:eastAsia="en-ZA"/>
        </w:rPr>
      </w:pPr>
      <w:hyperlink w:anchor="_Toc83117917" w:history="1">
        <w:r w:rsidR="007E1091" w:rsidRPr="00CA66A2">
          <w:rPr>
            <w:rStyle w:val="Hyperlink"/>
            <w:noProof/>
          </w:rPr>
          <w:t>Chapter 2 Erd diagram</w:t>
        </w:r>
        <w:r w:rsidR="007E1091">
          <w:rPr>
            <w:noProof/>
            <w:webHidden/>
          </w:rPr>
          <w:tab/>
        </w:r>
        <w:r w:rsidR="007E1091">
          <w:rPr>
            <w:noProof/>
            <w:webHidden/>
          </w:rPr>
          <w:fldChar w:fldCharType="begin"/>
        </w:r>
        <w:r w:rsidR="007E1091">
          <w:rPr>
            <w:noProof/>
            <w:webHidden/>
          </w:rPr>
          <w:instrText xml:space="preserve"> PAGEREF _Toc83117917 \h </w:instrText>
        </w:r>
        <w:r w:rsidR="007E1091">
          <w:rPr>
            <w:noProof/>
            <w:webHidden/>
          </w:rPr>
        </w:r>
        <w:r w:rsidR="007E1091">
          <w:rPr>
            <w:noProof/>
            <w:webHidden/>
          </w:rPr>
          <w:fldChar w:fldCharType="separate"/>
        </w:r>
        <w:r w:rsidR="007E1091">
          <w:rPr>
            <w:noProof/>
            <w:webHidden/>
          </w:rPr>
          <w:t>2</w:t>
        </w:r>
        <w:r w:rsidR="007E1091">
          <w:rPr>
            <w:noProof/>
            <w:webHidden/>
          </w:rPr>
          <w:fldChar w:fldCharType="end"/>
        </w:r>
      </w:hyperlink>
    </w:p>
    <w:p w14:paraId="3A4801DA" w14:textId="47FA190C" w:rsidR="007E1091" w:rsidRDefault="00D74EC4">
      <w:pPr>
        <w:pStyle w:val="TOC2"/>
        <w:rPr>
          <w:rFonts w:asciiTheme="minorHAnsi" w:eastAsiaTheme="minorEastAsia" w:hAnsiTheme="minorHAnsi" w:cstheme="minorBidi"/>
          <w:b w:val="0"/>
          <w:noProof/>
          <w:szCs w:val="22"/>
          <w:lang w:eastAsia="en-ZA"/>
        </w:rPr>
      </w:pPr>
      <w:hyperlink w:anchor="_Toc83117919" w:history="1">
        <w:r w:rsidR="007E1091" w:rsidRPr="00CA66A2">
          <w:rPr>
            <w:rStyle w:val="Hyperlink"/>
            <w:noProof/>
          </w:rPr>
          <w:t>2.1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ERD Diagrams</w:t>
        </w:r>
        <w:r w:rsidR="007E1091">
          <w:rPr>
            <w:noProof/>
            <w:webHidden/>
          </w:rPr>
          <w:tab/>
        </w:r>
        <w:r w:rsidR="007E1091">
          <w:rPr>
            <w:noProof/>
            <w:webHidden/>
          </w:rPr>
          <w:fldChar w:fldCharType="begin"/>
        </w:r>
        <w:r w:rsidR="007E1091">
          <w:rPr>
            <w:noProof/>
            <w:webHidden/>
          </w:rPr>
          <w:instrText xml:space="preserve"> PAGEREF _Toc83117919 \h </w:instrText>
        </w:r>
        <w:r w:rsidR="007E1091">
          <w:rPr>
            <w:noProof/>
            <w:webHidden/>
          </w:rPr>
        </w:r>
        <w:r w:rsidR="007E1091">
          <w:rPr>
            <w:noProof/>
            <w:webHidden/>
          </w:rPr>
          <w:fldChar w:fldCharType="separate"/>
        </w:r>
        <w:r w:rsidR="007E1091">
          <w:rPr>
            <w:noProof/>
            <w:webHidden/>
          </w:rPr>
          <w:t>2</w:t>
        </w:r>
        <w:r w:rsidR="007E1091">
          <w:rPr>
            <w:noProof/>
            <w:webHidden/>
          </w:rPr>
          <w:fldChar w:fldCharType="end"/>
        </w:r>
      </w:hyperlink>
    </w:p>
    <w:p w14:paraId="777BD990" w14:textId="267F6B05" w:rsidR="007E1091" w:rsidRDefault="00D74EC4">
      <w:pPr>
        <w:pStyle w:val="TOC9"/>
        <w:rPr>
          <w:rFonts w:asciiTheme="minorHAnsi" w:eastAsiaTheme="minorEastAsia" w:hAnsiTheme="minorHAnsi" w:cstheme="minorBidi"/>
          <w:b w:val="0"/>
          <w:caps w:val="0"/>
          <w:noProof/>
          <w:szCs w:val="22"/>
          <w:lang w:eastAsia="en-ZA"/>
        </w:rPr>
      </w:pPr>
      <w:hyperlink w:anchor="_Toc83117920" w:history="1">
        <w:r w:rsidR="007E1091" w:rsidRPr="00CA66A2">
          <w:rPr>
            <w:rStyle w:val="Hyperlink"/>
            <w:noProof/>
          </w:rPr>
          <w:t>Chapter 3 UML diagram</w:t>
        </w:r>
        <w:r w:rsidR="007E1091">
          <w:rPr>
            <w:noProof/>
            <w:webHidden/>
          </w:rPr>
          <w:tab/>
        </w:r>
        <w:r w:rsidR="007E1091">
          <w:rPr>
            <w:noProof/>
            <w:webHidden/>
          </w:rPr>
          <w:fldChar w:fldCharType="begin"/>
        </w:r>
        <w:r w:rsidR="007E1091">
          <w:rPr>
            <w:noProof/>
            <w:webHidden/>
          </w:rPr>
          <w:instrText xml:space="preserve"> PAGEREF _Toc83117920 \h </w:instrText>
        </w:r>
        <w:r w:rsidR="007E1091">
          <w:rPr>
            <w:noProof/>
            <w:webHidden/>
          </w:rPr>
        </w:r>
        <w:r w:rsidR="007E1091">
          <w:rPr>
            <w:noProof/>
            <w:webHidden/>
          </w:rPr>
          <w:fldChar w:fldCharType="separate"/>
        </w:r>
        <w:r w:rsidR="007E1091">
          <w:rPr>
            <w:noProof/>
            <w:webHidden/>
          </w:rPr>
          <w:t>3</w:t>
        </w:r>
        <w:r w:rsidR="007E1091">
          <w:rPr>
            <w:noProof/>
            <w:webHidden/>
          </w:rPr>
          <w:fldChar w:fldCharType="end"/>
        </w:r>
      </w:hyperlink>
    </w:p>
    <w:p w14:paraId="6556738E" w14:textId="07D5A74B" w:rsidR="007E1091" w:rsidRDefault="00D74EC4">
      <w:pPr>
        <w:pStyle w:val="TOC2"/>
        <w:rPr>
          <w:rFonts w:asciiTheme="minorHAnsi" w:eastAsiaTheme="minorEastAsia" w:hAnsiTheme="minorHAnsi" w:cstheme="minorBidi"/>
          <w:b w:val="0"/>
          <w:noProof/>
          <w:szCs w:val="22"/>
          <w:lang w:eastAsia="en-ZA"/>
        </w:rPr>
      </w:pPr>
      <w:hyperlink w:anchor="_Toc83117922" w:history="1">
        <w:r w:rsidR="007E1091" w:rsidRPr="00CA66A2">
          <w:rPr>
            <w:rStyle w:val="Hyperlink"/>
            <w:noProof/>
          </w:rPr>
          <w:t>3.1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Use Case Diagrams</w:t>
        </w:r>
        <w:r w:rsidR="007E1091">
          <w:rPr>
            <w:noProof/>
            <w:webHidden/>
          </w:rPr>
          <w:tab/>
        </w:r>
        <w:r w:rsidR="007E1091">
          <w:rPr>
            <w:noProof/>
            <w:webHidden/>
          </w:rPr>
          <w:fldChar w:fldCharType="begin"/>
        </w:r>
        <w:r w:rsidR="007E1091">
          <w:rPr>
            <w:noProof/>
            <w:webHidden/>
          </w:rPr>
          <w:instrText xml:space="preserve"> PAGEREF _Toc83117922 \h </w:instrText>
        </w:r>
        <w:r w:rsidR="007E1091">
          <w:rPr>
            <w:noProof/>
            <w:webHidden/>
          </w:rPr>
        </w:r>
        <w:r w:rsidR="007E1091">
          <w:rPr>
            <w:noProof/>
            <w:webHidden/>
          </w:rPr>
          <w:fldChar w:fldCharType="separate"/>
        </w:r>
        <w:r w:rsidR="007E1091">
          <w:rPr>
            <w:noProof/>
            <w:webHidden/>
          </w:rPr>
          <w:t>3</w:t>
        </w:r>
        <w:r w:rsidR="007E1091">
          <w:rPr>
            <w:noProof/>
            <w:webHidden/>
          </w:rPr>
          <w:fldChar w:fldCharType="end"/>
        </w:r>
      </w:hyperlink>
    </w:p>
    <w:p w14:paraId="409BED5F" w14:textId="4A9834FC" w:rsidR="007E1091" w:rsidRDefault="00D74EC4">
      <w:pPr>
        <w:pStyle w:val="TOC9"/>
        <w:rPr>
          <w:rFonts w:asciiTheme="minorHAnsi" w:eastAsiaTheme="minorEastAsia" w:hAnsiTheme="minorHAnsi" w:cstheme="minorBidi"/>
          <w:b w:val="0"/>
          <w:caps w:val="0"/>
          <w:noProof/>
          <w:szCs w:val="22"/>
          <w:lang w:eastAsia="en-ZA"/>
        </w:rPr>
      </w:pPr>
      <w:hyperlink w:anchor="_Toc83117923" w:history="1">
        <w:r w:rsidR="007E1091" w:rsidRPr="00CA66A2">
          <w:rPr>
            <w:rStyle w:val="Hyperlink"/>
            <w:noProof/>
          </w:rPr>
          <w:t>Chapter 4 flow diagrams</w:t>
        </w:r>
        <w:r w:rsidR="007E1091">
          <w:rPr>
            <w:noProof/>
            <w:webHidden/>
          </w:rPr>
          <w:tab/>
        </w:r>
        <w:r w:rsidR="007E1091">
          <w:rPr>
            <w:noProof/>
            <w:webHidden/>
          </w:rPr>
          <w:fldChar w:fldCharType="begin"/>
        </w:r>
        <w:r w:rsidR="007E1091">
          <w:rPr>
            <w:noProof/>
            <w:webHidden/>
          </w:rPr>
          <w:instrText xml:space="preserve"> PAGEREF _Toc83117923 \h </w:instrText>
        </w:r>
        <w:r w:rsidR="007E1091">
          <w:rPr>
            <w:noProof/>
            <w:webHidden/>
          </w:rPr>
        </w:r>
        <w:r w:rsidR="007E1091">
          <w:rPr>
            <w:noProof/>
            <w:webHidden/>
          </w:rPr>
          <w:fldChar w:fldCharType="separate"/>
        </w:r>
        <w:r w:rsidR="007E1091">
          <w:rPr>
            <w:noProof/>
            <w:webHidden/>
          </w:rPr>
          <w:t>4</w:t>
        </w:r>
        <w:r w:rsidR="007E1091">
          <w:rPr>
            <w:noProof/>
            <w:webHidden/>
          </w:rPr>
          <w:fldChar w:fldCharType="end"/>
        </w:r>
      </w:hyperlink>
    </w:p>
    <w:p w14:paraId="38EE26BC" w14:textId="6E8E7006" w:rsidR="007E1091" w:rsidRDefault="00D74EC4">
      <w:pPr>
        <w:pStyle w:val="TOC2"/>
        <w:rPr>
          <w:rFonts w:asciiTheme="minorHAnsi" w:eastAsiaTheme="minorEastAsia" w:hAnsiTheme="minorHAnsi" w:cstheme="minorBidi"/>
          <w:b w:val="0"/>
          <w:noProof/>
          <w:szCs w:val="22"/>
          <w:lang w:eastAsia="en-ZA"/>
        </w:rPr>
      </w:pPr>
      <w:hyperlink w:anchor="_Toc83117925" w:history="1">
        <w:r w:rsidR="007E1091" w:rsidRPr="00CA66A2">
          <w:rPr>
            <w:rStyle w:val="Hyperlink"/>
            <w:noProof/>
          </w:rPr>
          <w:t>4.1</w:t>
        </w:r>
        <w:r w:rsidR="007E1091">
          <w:rPr>
            <w:rFonts w:asciiTheme="minorHAnsi" w:eastAsiaTheme="minorEastAsia" w:hAnsiTheme="minorHAnsi" w:cstheme="minorBidi"/>
            <w:b w:val="0"/>
            <w:noProof/>
            <w:szCs w:val="22"/>
            <w:lang w:eastAsia="en-ZA"/>
          </w:rPr>
          <w:tab/>
        </w:r>
        <w:r w:rsidR="007E1091" w:rsidRPr="00CA66A2">
          <w:rPr>
            <w:rStyle w:val="Hyperlink"/>
            <w:noProof/>
          </w:rPr>
          <w:t>The Use of the Flow Diagrams</w:t>
        </w:r>
        <w:r w:rsidR="007E1091">
          <w:rPr>
            <w:noProof/>
            <w:webHidden/>
          </w:rPr>
          <w:tab/>
        </w:r>
        <w:r w:rsidR="007E1091">
          <w:rPr>
            <w:noProof/>
            <w:webHidden/>
          </w:rPr>
          <w:fldChar w:fldCharType="begin"/>
        </w:r>
        <w:r w:rsidR="007E1091">
          <w:rPr>
            <w:noProof/>
            <w:webHidden/>
          </w:rPr>
          <w:instrText xml:space="preserve"> PAGEREF _Toc83117925 \h </w:instrText>
        </w:r>
        <w:r w:rsidR="007E1091">
          <w:rPr>
            <w:noProof/>
            <w:webHidden/>
          </w:rPr>
        </w:r>
        <w:r w:rsidR="007E1091">
          <w:rPr>
            <w:noProof/>
            <w:webHidden/>
          </w:rPr>
          <w:fldChar w:fldCharType="separate"/>
        </w:r>
        <w:r w:rsidR="007E1091">
          <w:rPr>
            <w:noProof/>
            <w:webHidden/>
          </w:rPr>
          <w:t>4</w:t>
        </w:r>
        <w:r w:rsidR="007E1091">
          <w:rPr>
            <w:noProof/>
            <w:webHidden/>
          </w:rPr>
          <w:fldChar w:fldCharType="end"/>
        </w:r>
      </w:hyperlink>
    </w:p>
    <w:p w14:paraId="2350D03E" w14:textId="6B82C983" w:rsidR="007E1091" w:rsidRDefault="00D74EC4">
      <w:pPr>
        <w:pStyle w:val="TOC9"/>
        <w:rPr>
          <w:rFonts w:asciiTheme="minorHAnsi" w:eastAsiaTheme="minorEastAsia" w:hAnsiTheme="minorHAnsi" w:cstheme="minorBidi"/>
          <w:b w:val="0"/>
          <w:caps w:val="0"/>
          <w:noProof/>
          <w:szCs w:val="22"/>
          <w:lang w:eastAsia="en-ZA"/>
        </w:rPr>
      </w:pPr>
      <w:hyperlink w:anchor="_Toc83117926" w:history="1">
        <w:r w:rsidR="007E1091" w:rsidRPr="00CA66A2">
          <w:rPr>
            <w:rStyle w:val="Hyperlink"/>
            <w:noProof/>
          </w:rPr>
          <w:t>Chapter 5 The User guide</w:t>
        </w:r>
        <w:r w:rsidR="007E1091">
          <w:rPr>
            <w:noProof/>
            <w:webHidden/>
          </w:rPr>
          <w:tab/>
        </w:r>
        <w:r w:rsidR="007E1091">
          <w:rPr>
            <w:noProof/>
            <w:webHidden/>
          </w:rPr>
          <w:fldChar w:fldCharType="begin"/>
        </w:r>
        <w:r w:rsidR="007E1091">
          <w:rPr>
            <w:noProof/>
            <w:webHidden/>
          </w:rPr>
          <w:instrText xml:space="preserve"> PAGEREF _Toc83117926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6E519B1C" w14:textId="704DCF63" w:rsidR="007E1091" w:rsidRDefault="00D74EC4">
      <w:pPr>
        <w:pStyle w:val="TOC2"/>
        <w:rPr>
          <w:rFonts w:asciiTheme="minorHAnsi" w:eastAsiaTheme="minorEastAsia" w:hAnsiTheme="minorHAnsi" w:cstheme="minorBidi"/>
          <w:b w:val="0"/>
          <w:noProof/>
          <w:szCs w:val="22"/>
          <w:lang w:eastAsia="en-ZA"/>
        </w:rPr>
      </w:pPr>
      <w:hyperlink w:anchor="_Toc83117928" w:history="1">
        <w:r w:rsidR="007E1091" w:rsidRPr="00CA66A2">
          <w:rPr>
            <w:rStyle w:val="Hyperlink"/>
            <w:noProof/>
          </w:rPr>
          <w:t>5.1</w:t>
        </w:r>
        <w:r w:rsidR="007E1091">
          <w:rPr>
            <w:rFonts w:asciiTheme="minorHAnsi" w:eastAsiaTheme="minorEastAsia" w:hAnsiTheme="minorHAnsi" w:cstheme="minorBidi"/>
            <w:b w:val="0"/>
            <w:noProof/>
            <w:szCs w:val="22"/>
            <w:lang w:eastAsia="en-ZA"/>
          </w:rPr>
          <w:tab/>
        </w:r>
        <w:r w:rsidR="007E1091" w:rsidRPr="00CA66A2">
          <w:rPr>
            <w:rStyle w:val="Hyperlink"/>
            <w:noProof/>
          </w:rPr>
          <w:t>Heading 2</w:t>
        </w:r>
        <w:r w:rsidR="007E1091">
          <w:rPr>
            <w:noProof/>
            <w:webHidden/>
          </w:rPr>
          <w:tab/>
        </w:r>
        <w:r w:rsidR="007E1091">
          <w:rPr>
            <w:noProof/>
            <w:webHidden/>
          </w:rPr>
          <w:fldChar w:fldCharType="begin"/>
        </w:r>
        <w:r w:rsidR="007E1091">
          <w:rPr>
            <w:noProof/>
            <w:webHidden/>
          </w:rPr>
          <w:instrText xml:space="preserve"> PAGEREF _Toc83117928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4BB8710A" w14:textId="5E920EF7" w:rsidR="007E1091" w:rsidRDefault="00D74EC4">
      <w:pPr>
        <w:pStyle w:val="TOC2"/>
        <w:rPr>
          <w:rFonts w:asciiTheme="minorHAnsi" w:eastAsiaTheme="minorEastAsia" w:hAnsiTheme="minorHAnsi" w:cstheme="minorBidi"/>
          <w:b w:val="0"/>
          <w:noProof/>
          <w:szCs w:val="22"/>
          <w:lang w:eastAsia="en-ZA"/>
        </w:rPr>
      </w:pPr>
      <w:hyperlink w:anchor="_Toc83117929" w:history="1">
        <w:r w:rsidR="007E1091" w:rsidRPr="00CA66A2">
          <w:rPr>
            <w:rStyle w:val="Hyperlink"/>
            <w:noProof/>
          </w:rPr>
          <w:t>5.2</w:t>
        </w:r>
        <w:r w:rsidR="007E1091">
          <w:rPr>
            <w:rFonts w:asciiTheme="minorHAnsi" w:eastAsiaTheme="minorEastAsia" w:hAnsiTheme="minorHAnsi" w:cstheme="minorBidi"/>
            <w:b w:val="0"/>
            <w:noProof/>
            <w:szCs w:val="22"/>
            <w:lang w:eastAsia="en-ZA"/>
          </w:rPr>
          <w:tab/>
        </w:r>
        <w:r w:rsidR="007E1091" w:rsidRPr="00CA66A2">
          <w:rPr>
            <w:rStyle w:val="Hyperlink"/>
            <w:noProof/>
          </w:rPr>
          <w:t>Heading 3</w:t>
        </w:r>
        <w:r w:rsidR="007E1091">
          <w:rPr>
            <w:noProof/>
            <w:webHidden/>
          </w:rPr>
          <w:tab/>
        </w:r>
        <w:r w:rsidR="007E1091">
          <w:rPr>
            <w:noProof/>
            <w:webHidden/>
          </w:rPr>
          <w:fldChar w:fldCharType="begin"/>
        </w:r>
        <w:r w:rsidR="007E1091">
          <w:rPr>
            <w:noProof/>
            <w:webHidden/>
          </w:rPr>
          <w:instrText xml:space="preserve"> PAGEREF _Toc83117929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7DD56DD0" w14:textId="438DDFBB" w:rsidR="007E1091" w:rsidRDefault="00D74EC4">
      <w:pPr>
        <w:pStyle w:val="TOC2"/>
        <w:rPr>
          <w:rFonts w:asciiTheme="minorHAnsi" w:eastAsiaTheme="minorEastAsia" w:hAnsiTheme="minorHAnsi" w:cstheme="minorBidi"/>
          <w:b w:val="0"/>
          <w:noProof/>
          <w:szCs w:val="22"/>
          <w:lang w:eastAsia="en-ZA"/>
        </w:rPr>
      </w:pPr>
      <w:hyperlink w:anchor="_Toc83117930" w:history="1">
        <w:r w:rsidR="007E1091" w:rsidRPr="00CA66A2">
          <w:rPr>
            <w:rStyle w:val="Hyperlink"/>
            <w:noProof/>
          </w:rPr>
          <w:t>5.3</w:t>
        </w:r>
        <w:r w:rsidR="007E1091">
          <w:rPr>
            <w:rFonts w:asciiTheme="minorHAnsi" w:eastAsiaTheme="minorEastAsia" w:hAnsiTheme="minorHAnsi" w:cstheme="minorBidi"/>
            <w:b w:val="0"/>
            <w:noProof/>
            <w:szCs w:val="22"/>
            <w:lang w:eastAsia="en-ZA"/>
          </w:rPr>
          <w:tab/>
        </w:r>
        <w:r w:rsidR="007E1091" w:rsidRPr="00CA66A2">
          <w:rPr>
            <w:rStyle w:val="Hyperlink"/>
            <w:noProof/>
          </w:rPr>
          <w:t>Heading 4</w:t>
        </w:r>
        <w:r w:rsidR="007E1091">
          <w:rPr>
            <w:noProof/>
            <w:webHidden/>
          </w:rPr>
          <w:tab/>
        </w:r>
        <w:r w:rsidR="007E1091">
          <w:rPr>
            <w:noProof/>
            <w:webHidden/>
          </w:rPr>
          <w:fldChar w:fldCharType="begin"/>
        </w:r>
        <w:r w:rsidR="007E1091">
          <w:rPr>
            <w:noProof/>
            <w:webHidden/>
          </w:rPr>
          <w:instrText xml:space="preserve"> PAGEREF _Toc83117930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7FE2B4F4" w14:textId="1DEB5D29" w:rsidR="007E1091" w:rsidRDefault="00D74EC4">
      <w:pPr>
        <w:pStyle w:val="TOC2"/>
        <w:rPr>
          <w:rFonts w:asciiTheme="minorHAnsi" w:eastAsiaTheme="minorEastAsia" w:hAnsiTheme="minorHAnsi" w:cstheme="minorBidi"/>
          <w:b w:val="0"/>
          <w:noProof/>
          <w:szCs w:val="22"/>
          <w:lang w:eastAsia="en-ZA"/>
        </w:rPr>
      </w:pPr>
      <w:hyperlink w:anchor="_Toc83117931" w:history="1">
        <w:r w:rsidR="007E1091" w:rsidRPr="00CA66A2">
          <w:rPr>
            <w:rStyle w:val="Hyperlink"/>
            <w:noProof/>
          </w:rPr>
          <w:t>5.4</w:t>
        </w:r>
        <w:r w:rsidR="007E1091">
          <w:rPr>
            <w:rFonts w:asciiTheme="minorHAnsi" w:eastAsiaTheme="minorEastAsia" w:hAnsiTheme="minorHAnsi" w:cstheme="minorBidi"/>
            <w:b w:val="0"/>
            <w:noProof/>
            <w:szCs w:val="22"/>
            <w:lang w:eastAsia="en-ZA"/>
          </w:rPr>
          <w:tab/>
        </w:r>
        <w:r w:rsidR="007E1091" w:rsidRPr="00CA66A2">
          <w:rPr>
            <w:rStyle w:val="Hyperlink"/>
            <w:noProof/>
          </w:rPr>
          <w:t>Heading 5</w:t>
        </w:r>
        <w:r w:rsidR="007E1091">
          <w:rPr>
            <w:noProof/>
            <w:webHidden/>
          </w:rPr>
          <w:tab/>
        </w:r>
        <w:r w:rsidR="007E1091">
          <w:rPr>
            <w:noProof/>
            <w:webHidden/>
          </w:rPr>
          <w:fldChar w:fldCharType="begin"/>
        </w:r>
        <w:r w:rsidR="007E1091">
          <w:rPr>
            <w:noProof/>
            <w:webHidden/>
          </w:rPr>
          <w:instrText xml:space="preserve"> PAGEREF _Toc83117931 \h </w:instrText>
        </w:r>
        <w:r w:rsidR="007E1091">
          <w:rPr>
            <w:noProof/>
            <w:webHidden/>
          </w:rPr>
        </w:r>
        <w:r w:rsidR="007E1091">
          <w:rPr>
            <w:noProof/>
            <w:webHidden/>
          </w:rPr>
          <w:fldChar w:fldCharType="separate"/>
        </w:r>
        <w:r w:rsidR="007E1091">
          <w:rPr>
            <w:noProof/>
            <w:webHidden/>
          </w:rPr>
          <w:t>5</w:t>
        </w:r>
        <w:r w:rsidR="007E1091">
          <w:rPr>
            <w:noProof/>
            <w:webHidden/>
          </w:rPr>
          <w:fldChar w:fldCharType="end"/>
        </w:r>
      </w:hyperlink>
    </w:p>
    <w:p w14:paraId="3744E02A" w14:textId="43CBEE01" w:rsidR="007E1091" w:rsidRDefault="00D74EC4">
      <w:pPr>
        <w:pStyle w:val="TOC9"/>
        <w:rPr>
          <w:rFonts w:asciiTheme="minorHAnsi" w:eastAsiaTheme="minorEastAsia" w:hAnsiTheme="minorHAnsi" w:cstheme="minorBidi"/>
          <w:b w:val="0"/>
          <w:caps w:val="0"/>
          <w:noProof/>
          <w:szCs w:val="22"/>
          <w:lang w:eastAsia="en-ZA"/>
        </w:rPr>
      </w:pPr>
      <w:hyperlink w:anchor="_Toc83117932" w:history="1">
        <w:r w:rsidR="007E1091" w:rsidRPr="00CA66A2">
          <w:rPr>
            <w:rStyle w:val="Hyperlink"/>
            <w:noProof/>
          </w:rPr>
          <w:t>Chapter 6 Code coverage</w:t>
        </w:r>
        <w:r w:rsidR="007E1091">
          <w:rPr>
            <w:noProof/>
            <w:webHidden/>
          </w:rPr>
          <w:tab/>
        </w:r>
        <w:r w:rsidR="007E1091">
          <w:rPr>
            <w:noProof/>
            <w:webHidden/>
          </w:rPr>
          <w:fldChar w:fldCharType="begin"/>
        </w:r>
        <w:r w:rsidR="007E1091">
          <w:rPr>
            <w:noProof/>
            <w:webHidden/>
          </w:rPr>
          <w:instrText xml:space="preserve"> PAGEREF _Toc83117932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685877E8" w14:textId="205C8F19" w:rsidR="007E1091" w:rsidRDefault="00D74EC4">
      <w:pPr>
        <w:pStyle w:val="TOC2"/>
        <w:rPr>
          <w:rFonts w:asciiTheme="minorHAnsi" w:eastAsiaTheme="minorEastAsia" w:hAnsiTheme="minorHAnsi" w:cstheme="minorBidi"/>
          <w:b w:val="0"/>
          <w:noProof/>
          <w:szCs w:val="22"/>
          <w:lang w:eastAsia="en-ZA"/>
        </w:rPr>
      </w:pPr>
      <w:hyperlink w:anchor="_Toc83117934" w:history="1">
        <w:r w:rsidR="007E1091" w:rsidRPr="00CA66A2">
          <w:rPr>
            <w:rStyle w:val="Hyperlink"/>
            <w:noProof/>
          </w:rPr>
          <w:t>6.1</w:t>
        </w:r>
        <w:r w:rsidR="007E1091">
          <w:rPr>
            <w:rFonts w:asciiTheme="minorHAnsi" w:eastAsiaTheme="minorEastAsia" w:hAnsiTheme="minorHAnsi" w:cstheme="minorBidi"/>
            <w:b w:val="0"/>
            <w:noProof/>
            <w:szCs w:val="22"/>
            <w:lang w:eastAsia="en-ZA"/>
          </w:rPr>
          <w:tab/>
        </w:r>
        <w:r w:rsidR="007E1091" w:rsidRPr="00CA66A2">
          <w:rPr>
            <w:rStyle w:val="Hyperlink"/>
            <w:noProof/>
          </w:rPr>
          <w:t>Heading 2</w:t>
        </w:r>
        <w:r w:rsidR="007E1091">
          <w:rPr>
            <w:noProof/>
            <w:webHidden/>
          </w:rPr>
          <w:tab/>
        </w:r>
        <w:r w:rsidR="007E1091">
          <w:rPr>
            <w:noProof/>
            <w:webHidden/>
          </w:rPr>
          <w:fldChar w:fldCharType="begin"/>
        </w:r>
        <w:r w:rsidR="007E1091">
          <w:rPr>
            <w:noProof/>
            <w:webHidden/>
          </w:rPr>
          <w:instrText xml:space="preserve"> PAGEREF _Toc83117934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4FCF884" w14:textId="7AB0EF0C" w:rsidR="007E1091" w:rsidRDefault="00D74EC4">
      <w:pPr>
        <w:pStyle w:val="TOC2"/>
        <w:rPr>
          <w:rFonts w:asciiTheme="minorHAnsi" w:eastAsiaTheme="minorEastAsia" w:hAnsiTheme="minorHAnsi" w:cstheme="minorBidi"/>
          <w:b w:val="0"/>
          <w:noProof/>
          <w:szCs w:val="22"/>
          <w:lang w:eastAsia="en-ZA"/>
        </w:rPr>
      </w:pPr>
      <w:hyperlink w:anchor="_Toc83117935" w:history="1">
        <w:r w:rsidR="007E1091" w:rsidRPr="00CA66A2">
          <w:rPr>
            <w:rStyle w:val="Hyperlink"/>
            <w:noProof/>
          </w:rPr>
          <w:t>6.2</w:t>
        </w:r>
        <w:r w:rsidR="007E1091">
          <w:rPr>
            <w:rFonts w:asciiTheme="minorHAnsi" w:eastAsiaTheme="minorEastAsia" w:hAnsiTheme="minorHAnsi" w:cstheme="minorBidi"/>
            <w:b w:val="0"/>
            <w:noProof/>
            <w:szCs w:val="22"/>
            <w:lang w:eastAsia="en-ZA"/>
          </w:rPr>
          <w:tab/>
        </w:r>
        <w:r w:rsidR="007E1091" w:rsidRPr="00CA66A2">
          <w:rPr>
            <w:rStyle w:val="Hyperlink"/>
            <w:noProof/>
          </w:rPr>
          <w:t>Heading 3</w:t>
        </w:r>
        <w:r w:rsidR="007E1091">
          <w:rPr>
            <w:noProof/>
            <w:webHidden/>
          </w:rPr>
          <w:tab/>
        </w:r>
        <w:r w:rsidR="007E1091">
          <w:rPr>
            <w:noProof/>
            <w:webHidden/>
          </w:rPr>
          <w:fldChar w:fldCharType="begin"/>
        </w:r>
        <w:r w:rsidR="007E1091">
          <w:rPr>
            <w:noProof/>
            <w:webHidden/>
          </w:rPr>
          <w:instrText xml:space="preserve"> PAGEREF _Toc83117935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17D6B5C0" w14:textId="55542C17" w:rsidR="007E1091" w:rsidRDefault="00D74EC4">
      <w:pPr>
        <w:pStyle w:val="TOC2"/>
        <w:rPr>
          <w:rFonts w:asciiTheme="minorHAnsi" w:eastAsiaTheme="minorEastAsia" w:hAnsiTheme="minorHAnsi" w:cstheme="minorBidi"/>
          <w:b w:val="0"/>
          <w:noProof/>
          <w:szCs w:val="22"/>
          <w:lang w:eastAsia="en-ZA"/>
        </w:rPr>
      </w:pPr>
      <w:hyperlink w:anchor="_Toc83117936" w:history="1">
        <w:r w:rsidR="007E1091" w:rsidRPr="00CA66A2">
          <w:rPr>
            <w:rStyle w:val="Hyperlink"/>
            <w:noProof/>
          </w:rPr>
          <w:t>6.3</w:t>
        </w:r>
        <w:r w:rsidR="007E1091">
          <w:rPr>
            <w:rFonts w:asciiTheme="minorHAnsi" w:eastAsiaTheme="minorEastAsia" w:hAnsiTheme="minorHAnsi" w:cstheme="minorBidi"/>
            <w:b w:val="0"/>
            <w:noProof/>
            <w:szCs w:val="22"/>
            <w:lang w:eastAsia="en-ZA"/>
          </w:rPr>
          <w:tab/>
        </w:r>
        <w:r w:rsidR="007E1091" w:rsidRPr="00CA66A2">
          <w:rPr>
            <w:rStyle w:val="Hyperlink"/>
            <w:noProof/>
          </w:rPr>
          <w:t>Heading 4</w:t>
        </w:r>
        <w:r w:rsidR="007E1091">
          <w:rPr>
            <w:noProof/>
            <w:webHidden/>
          </w:rPr>
          <w:tab/>
        </w:r>
        <w:r w:rsidR="007E1091">
          <w:rPr>
            <w:noProof/>
            <w:webHidden/>
          </w:rPr>
          <w:fldChar w:fldCharType="begin"/>
        </w:r>
        <w:r w:rsidR="007E1091">
          <w:rPr>
            <w:noProof/>
            <w:webHidden/>
          </w:rPr>
          <w:instrText xml:space="preserve"> PAGEREF _Toc83117936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3073967" w14:textId="371731A4" w:rsidR="007E1091" w:rsidRDefault="00D74EC4">
      <w:pPr>
        <w:pStyle w:val="TOC2"/>
        <w:rPr>
          <w:rFonts w:asciiTheme="minorHAnsi" w:eastAsiaTheme="minorEastAsia" w:hAnsiTheme="minorHAnsi" w:cstheme="minorBidi"/>
          <w:b w:val="0"/>
          <w:noProof/>
          <w:szCs w:val="22"/>
          <w:lang w:eastAsia="en-ZA"/>
        </w:rPr>
      </w:pPr>
      <w:hyperlink w:anchor="_Toc83117937" w:history="1">
        <w:r w:rsidR="007E1091" w:rsidRPr="00CA66A2">
          <w:rPr>
            <w:rStyle w:val="Hyperlink"/>
            <w:noProof/>
          </w:rPr>
          <w:t>6.4</w:t>
        </w:r>
        <w:r w:rsidR="007E1091">
          <w:rPr>
            <w:rFonts w:asciiTheme="minorHAnsi" w:eastAsiaTheme="minorEastAsia" w:hAnsiTheme="minorHAnsi" w:cstheme="minorBidi"/>
            <w:b w:val="0"/>
            <w:noProof/>
            <w:szCs w:val="22"/>
            <w:lang w:eastAsia="en-ZA"/>
          </w:rPr>
          <w:tab/>
        </w:r>
        <w:r w:rsidR="007E1091" w:rsidRPr="00CA66A2">
          <w:rPr>
            <w:rStyle w:val="Hyperlink"/>
            <w:noProof/>
          </w:rPr>
          <w:t>Heading 5</w:t>
        </w:r>
        <w:r w:rsidR="007E1091">
          <w:rPr>
            <w:noProof/>
            <w:webHidden/>
          </w:rPr>
          <w:tab/>
        </w:r>
        <w:r w:rsidR="007E1091">
          <w:rPr>
            <w:noProof/>
            <w:webHidden/>
          </w:rPr>
          <w:fldChar w:fldCharType="begin"/>
        </w:r>
        <w:r w:rsidR="007E1091">
          <w:rPr>
            <w:noProof/>
            <w:webHidden/>
          </w:rPr>
          <w:instrText xml:space="preserve"> PAGEREF _Toc83117937 \h </w:instrText>
        </w:r>
        <w:r w:rsidR="007E1091">
          <w:rPr>
            <w:noProof/>
            <w:webHidden/>
          </w:rPr>
        </w:r>
        <w:r w:rsidR="007E1091">
          <w:rPr>
            <w:noProof/>
            <w:webHidden/>
          </w:rPr>
          <w:fldChar w:fldCharType="separate"/>
        </w:r>
        <w:r w:rsidR="007E1091">
          <w:rPr>
            <w:noProof/>
            <w:webHidden/>
          </w:rPr>
          <w:t>6</w:t>
        </w:r>
        <w:r w:rsidR="007E1091">
          <w:rPr>
            <w:noProof/>
            <w:webHidden/>
          </w:rPr>
          <w:fldChar w:fldCharType="end"/>
        </w:r>
      </w:hyperlink>
    </w:p>
    <w:p w14:paraId="2462CDC0" w14:textId="6731F62A" w:rsidR="00064AF9" w:rsidRDefault="00527C7E">
      <w:r>
        <w:fldChar w:fldCharType="end"/>
      </w:r>
    </w:p>
    <w:p w14:paraId="7D7C0421" w14:textId="77777777" w:rsidR="00064AF9" w:rsidRDefault="00527C7E">
      <w:pPr>
        <w:rPr>
          <w:sz w:val="28"/>
        </w:rPr>
      </w:pPr>
      <w:r>
        <w:br w:type="page"/>
      </w:r>
    </w:p>
    <w:p w14:paraId="19B76DD6" w14:textId="62BC985C" w:rsidR="00064AF9" w:rsidRDefault="00527C7E">
      <w:pPr>
        <w:pStyle w:val="Heading0"/>
      </w:pPr>
      <w:r>
        <w:lastRenderedPageBreak/>
        <w:t>List of Tables</w:t>
      </w:r>
    </w:p>
    <w:p w14:paraId="6E90B994" w14:textId="59E0D8BE" w:rsidR="007E1091" w:rsidRDefault="00527C7E">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83117905" w:history="1">
        <w:r w:rsidR="007E1091" w:rsidRPr="002852CF">
          <w:rPr>
            <w:rStyle w:val="Hyperlink"/>
          </w:rPr>
          <w:t>Table 2</w:t>
        </w:r>
        <w:r w:rsidR="007E1091" w:rsidRPr="002852CF">
          <w:rPr>
            <w:rStyle w:val="Hyperlink"/>
          </w:rPr>
          <w:noBreakHyphen/>
          <w:t>1:</w:t>
        </w:r>
        <w:r w:rsidR="007E1091">
          <w:rPr>
            <w:rFonts w:asciiTheme="minorHAnsi" w:eastAsiaTheme="minorEastAsia" w:hAnsiTheme="minorHAnsi" w:cstheme="minorBidi"/>
            <w:szCs w:val="22"/>
            <w:lang w:eastAsia="en-ZA"/>
          </w:rPr>
          <w:tab/>
        </w:r>
        <w:r w:rsidR="007E1091" w:rsidRPr="002852CF">
          <w:rPr>
            <w:rStyle w:val="Hyperlink"/>
          </w:rPr>
          <w:t>Project 1 ERD Table.</w:t>
        </w:r>
        <w:r w:rsidR="007E1091">
          <w:rPr>
            <w:webHidden/>
          </w:rPr>
          <w:tab/>
        </w:r>
        <w:r w:rsidR="007E1091">
          <w:rPr>
            <w:webHidden/>
          </w:rPr>
          <w:fldChar w:fldCharType="begin"/>
        </w:r>
        <w:r w:rsidR="007E1091">
          <w:rPr>
            <w:webHidden/>
          </w:rPr>
          <w:instrText xml:space="preserve"> PAGEREF _Toc83117905 \h </w:instrText>
        </w:r>
        <w:r w:rsidR="007E1091">
          <w:rPr>
            <w:webHidden/>
          </w:rPr>
        </w:r>
        <w:r w:rsidR="007E1091">
          <w:rPr>
            <w:webHidden/>
          </w:rPr>
          <w:fldChar w:fldCharType="separate"/>
        </w:r>
        <w:r w:rsidR="007E1091">
          <w:rPr>
            <w:webHidden/>
          </w:rPr>
          <w:t>2</w:t>
        </w:r>
        <w:r w:rsidR="007E1091">
          <w:rPr>
            <w:webHidden/>
          </w:rPr>
          <w:fldChar w:fldCharType="end"/>
        </w:r>
      </w:hyperlink>
    </w:p>
    <w:p w14:paraId="412C5675" w14:textId="445A801E" w:rsidR="007E1091" w:rsidRDefault="00D74EC4">
      <w:pPr>
        <w:pStyle w:val="TableofFigures"/>
        <w:rPr>
          <w:rFonts w:asciiTheme="minorHAnsi" w:eastAsiaTheme="minorEastAsia" w:hAnsiTheme="minorHAnsi" w:cstheme="minorBidi"/>
          <w:szCs w:val="22"/>
          <w:lang w:eastAsia="en-ZA"/>
        </w:rPr>
      </w:pPr>
      <w:hyperlink w:anchor="_Toc83117906" w:history="1">
        <w:r w:rsidR="007E1091" w:rsidRPr="002852CF">
          <w:rPr>
            <w:rStyle w:val="Hyperlink"/>
          </w:rPr>
          <w:t>Table 6</w:t>
        </w:r>
        <w:r w:rsidR="007E1091" w:rsidRPr="002852CF">
          <w:rPr>
            <w:rStyle w:val="Hyperlink"/>
          </w:rPr>
          <w:noBreakHyphen/>
          <w:t>1:</w:t>
        </w:r>
        <w:r w:rsidR="007E1091">
          <w:rPr>
            <w:rFonts w:asciiTheme="minorHAnsi" w:eastAsiaTheme="minorEastAsia" w:hAnsiTheme="minorHAnsi" w:cstheme="minorBidi"/>
            <w:szCs w:val="22"/>
            <w:lang w:eastAsia="en-ZA"/>
          </w:rPr>
          <w:tab/>
        </w:r>
        <w:r w:rsidR="007E1091" w:rsidRPr="002852CF">
          <w:rPr>
            <w:rStyle w:val="Hyperlink"/>
          </w:rPr>
          <w:t>This is the title of the table.  (CaptionTop_Tbl_Fig)</w:t>
        </w:r>
        <w:r w:rsidR="007E1091">
          <w:rPr>
            <w:webHidden/>
          </w:rPr>
          <w:tab/>
        </w:r>
        <w:r w:rsidR="007E1091">
          <w:rPr>
            <w:webHidden/>
          </w:rPr>
          <w:fldChar w:fldCharType="begin"/>
        </w:r>
        <w:r w:rsidR="007E1091">
          <w:rPr>
            <w:webHidden/>
          </w:rPr>
          <w:instrText xml:space="preserve"> PAGEREF _Toc83117906 \h </w:instrText>
        </w:r>
        <w:r w:rsidR="007E1091">
          <w:rPr>
            <w:webHidden/>
          </w:rPr>
        </w:r>
        <w:r w:rsidR="007E1091">
          <w:rPr>
            <w:webHidden/>
          </w:rPr>
          <w:fldChar w:fldCharType="separate"/>
        </w:r>
        <w:r w:rsidR="007E1091">
          <w:rPr>
            <w:webHidden/>
          </w:rPr>
          <w:t>6</w:t>
        </w:r>
        <w:r w:rsidR="007E1091">
          <w:rPr>
            <w:webHidden/>
          </w:rPr>
          <w:fldChar w:fldCharType="end"/>
        </w:r>
      </w:hyperlink>
    </w:p>
    <w:p w14:paraId="635854BC" w14:textId="5CFD8B5D" w:rsidR="00064AF9" w:rsidRDefault="00527C7E">
      <w:pPr>
        <w:pStyle w:val="Quote"/>
        <w:rPr>
          <w:b/>
          <w:sz w:val="28"/>
        </w:rPr>
      </w:pPr>
      <w:r>
        <w:fldChar w:fldCharType="end"/>
      </w:r>
      <w:r>
        <w:br w:type="page"/>
      </w:r>
    </w:p>
    <w:p w14:paraId="4EB79D8B" w14:textId="74E29CC1" w:rsidR="00064AF9" w:rsidRDefault="00527C7E">
      <w:pPr>
        <w:pStyle w:val="Heading0"/>
      </w:pPr>
      <w:r>
        <w:lastRenderedPageBreak/>
        <w:t>List of Figures</w:t>
      </w:r>
    </w:p>
    <w:p w14:paraId="2DD8927D" w14:textId="501E3D09" w:rsidR="007E1091" w:rsidRDefault="00527C7E">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83117897" w:history="1">
        <w:r w:rsidR="007E1091" w:rsidRPr="00EC1083">
          <w:rPr>
            <w:rStyle w:val="Hyperlink"/>
          </w:rPr>
          <w:t>Figure 3</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Project 1 Use Case Diagram</w:t>
        </w:r>
        <w:r w:rsidR="007E1091">
          <w:rPr>
            <w:webHidden/>
          </w:rPr>
          <w:tab/>
        </w:r>
        <w:r w:rsidR="007E1091">
          <w:rPr>
            <w:webHidden/>
          </w:rPr>
          <w:fldChar w:fldCharType="begin"/>
        </w:r>
        <w:r w:rsidR="007E1091">
          <w:rPr>
            <w:webHidden/>
          </w:rPr>
          <w:instrText xml:space="preserve"> PAGEREF _Toc83117897 \h </w:instrText>
        </w:r>
        <w:r w:rsidR="007E1091">
          <w:rPr>
            <w:webHidden/>
          </w:rPr>
        </w:r>
        <w:r w:rsidR="007E1091">
          <w:rPr>
            <w:webHidden/>
          </w:rPr>
          <w:fldChar w:fldCharType="separate"/>
        </w:r>
        <w:r w:rsidR="007E1091">
          <w:rPr>
            <w:webHidden/>
          </w:rPr>
          <w:t>3</w:t>
        </w:r>
        <w:r w:rsidR="007E1091">
          <w:rPr>
            <w:webHidden/>
          </w:rPr>
          <w:fldChar w:fldCharType="end"/>
        </w:r>
      </w:hyperlink>
    </w:p>
    <w:p w14:paraId="6878932F" w14:textId="5498585F" w:rsidR="007E1091" w:rsidRDefault="00D74EC4">
      <w:pPr>
        <w:pStyle w:val="TableofFigures"/>
        <w:rPr>
          <w:rFonts w:asciiTheme="minorHAnsi" w:eastAsiaTheme="minorEastAsia" w:hAnsiTheme="minorHAnsi" w:cstheme="minorBidi"/>
          <w:szCs w:val="22"/>
          <w:lang w:eastAsia="en-ZA"/>
        </w:rPr>
      </w:pPr>
      <w:hyperlink w:anchor="_Toc83117898" w:history="1">
        <w:r w:rsidR="007E1091" w:rsidRPr="00EC1083">
          <w:rPr>
            <w:rStyle w:val="Hyperlink"/>
          </w:rPr>
          <w:t>Figure 4</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Project 1 Flow Diagrams</w:t>
        </w:r>
        <w:r w:rsidR="007E1091">
          <w:rPr>
            <w:webHidden/>
          </w:rPr>
          <w:tab/>
        </w:r>
        <w:r w:rsidR="007E1091">
          <w:rPr>
            <w:webHidden/>
          </w:rPr>
          <w:fldChar w:fldCharType="begin"/>
        </w:r>
        <w:r w:rsidR="007E1091">
          <w:rPr>
            <w:webHidden/>
          </w:rPr>
          <w:instrText xml:space="preserve"> PAGEREF _Toc83117898 \h </w:instrText>
        </w:r>
        <w:r w:rsidR="007E1091">
          <w:rPr>
            <w:webHidden/>
          </w:rPr>
        </w:r>
        <w:r w:rsidR="007E1091">
          <w:rPr>
            <w:webHidden/>
          </w:rPr>
          <w:fldChar w:fldCharType="separate"/>
        </w:r>
        <w:r w:rsidR="007E1091">
          <w:rPr>
            <w:webHidden/>
          </w:rPr>
          <w:t>4</w:t>
        </w:r>
        <w:r w:rsidR="007E1091">
          <w:rPr>
            <w:webHidden/>
          </w:rPr>
          <w:fldChar w:fldCharType="end"/>
        </w:r>
      </w:hyperlink>
    </w:p>
    <w:p w14:paraId="74B360BE" w14:textId="46D0C287" w:rsidR="007E1091" w:rsidRDefault="00D74EC4">
      <w:pPr>
        <w:pStyle w:val="TableofFigures"/>
        <w:rPr>
          <w:rFonts w:asciiTheme="minorHAnsi" w:eastAsiaTheme="minorEastAsia" w:hAnsiTheme="minorHAnsi" w:cstheme="minorBidi"/>
          <w:szCs w:val="22"/>
          <w:lang w:eastAsia="en-ZA"/>
        </w:rPr>
      </w:pPr>
      <w:hyperlink w:anchor="_Toc83117899" w:history="1">
        <w:r w:rsidR="007E1091" w:rsidRPr="00EC1083">
          <w:rPr>
            <w:rStyle w:val="Hyperlink"/>
          </w:rPr>
          <w:t>Figure 6</w:t>
        </w:r>
        <w:r w:rsidR="007E1091" w:rsidRPr="00EC1083">
          <w:rPr>
            <w:rStyle w:val="Hyperlink"/>
          </w:rPr>
          <w:noBreakHyphen/>
          <w:t>1:</w:t>
        </w:r>
        <w:r w:rsidR="007E1091">
          <w:rPr>
            <w:rFonts w:asciiTheme="minorHAnsi" w:eastAsiaTheme="minorEastAsia" w:hAnsiTheme="minorHAnsi" w:cstheme="minorBidi"/>
            <w:szCs w:val="22"/>
            <w:lang w:eastAsia="en-ZA"/>
          </w:rPr>
          <w:tab/>
        </w:r>
        <w:r w:rsidR="007E1091" w:rsidRPr="00EC1083">
          <w:rPr>
            <w:rStyle w:val="Hyperlink"/>
          </w:rPr>
          <w:t>This is the title of the figure.  (CaptionBot_Tbl_Fig)</w:t>
        </w:r>
        <w:r w:rsidR="007E1091">
          <w:rPr>
            <w:webHidden/>
          </w:rPr>
          <w:tab/>
        </w:r>
        <w:r w:rsidR="007E1091">
          <w:rPr>
            <w:webHidden/>
          </w:rPr>
          <w:fldChar w:fldCharType="begin"/>
        </w:r>
        <w:r w:rsidR="007E1091">
          <w:rPr>
            <w:webHidden/>
          </w:rPr>
          <w:instrText xml:space="preserve"> PAGEREF _Toc83117899 \h </w:instrText>
        </w:r>
        <w:r w:rsidR="007E1091">
          <w:rPr>
            <w:webHidden/>
          </w:rPr>
        </w:r>
        <w:r w:rsidR="007E1091">
          <w:rPr>
            <w:webHidden/>
          </w:rPr>
          <w:fldChar w:fldCharType="separate"/>
        </w:r>
        <w:r w:rsidR="007E1091">
          <w:rPr>
            <w:webHidden/>
          </w:rPr>
          <w:t>6</w:t>
        </w:r>
        <w:r w:rsidR="007E1091">
          <w:rPr>
            <w:webHidden/>
          </w:rPr>
          <w:fldChar w:fldCharType="end"/>
        </w:r>
      </w:hyperlink>
    </w:p>
    <w:p w14:paraId="13479291" w14:textId="20933DBB" w:rsidR="00064AF9" w:rsidRDefault="00527C7E">
      <w:pPr>
        <w:pStyle w:val="Quote"/>
      </w:pPr>
      <w:r>
        <w:fldChar w:fldCharType="end"/>
      </w:r>
    </w:p>
    <w:p w14:paraId="3BCE8171" w14:textId="77777777" w:rsidR="00064AF9" w:rsidRDefault="00064AF9">
      <w:pPr>
        <w:sectPr w:rsidR="00064AF9">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7C48B1CD" w14:textId="33A89F82" w:rsidR="00064AF9" w:rsidRDefault="00527C7E">
      <w:pPr>
        <w:pStyle w:val="Chapter"/>
      </w:pPr>
      <w:bookmarkStart w:id="1" w:name="_Toc83117911"/>
      <w:bookmarkStart w:id="2" w:name="_Toc322953587"/>
      <w:r>
        <w:lastRenderedPageBreak/>
        <w:t xml:space="preserve">Chapter 1  </w:t>
      </w:r>
      <w:r w:rsidR="0026793B">
        <w:t>Introduction And overview</w:t>
      </w:r>
      <w:bookmarkEnd w:id="1"/>
    </w:p>
    <w:bookmarkEnd w:id="2"/>
    <w:p w14:paraId="0BD9F8F1" w14:textId="38CBE55B" w:rsidR="00064AF9" w:rsidRDefault="0026793B">
      <w:pPr>
        <w:pStyle w:val="Heading1"/>
      </w:pPr>
      <w:r>
        <w:t>Introduction</w:t>
      </w:r>
      <w:bookmarkStart w:id="3" w:name="_Toc405901936"/>
      <w:bookmarkStart w:id="4" w:name="_Toc405902491"/>
      <w:bookmarkStart w:id="5" w:name="_Toc406075051"/>
      <w:bookmarkStart w:id="6" w:name="_Toc406075242"/>
      <w:bookmarkStart w:id="7" w:name="_Toc406135635"/>
      <w:bookmarkStart w:id="8" w:name="_Toc406135759"/>
      <w:bookmarkStart w:id="9" w:name="_Toc406136598"/>
      <w:bookmarkStart w:id="10" w:name="_Toc406138758"/>
      <w:bookmarkStart w:id="11" w:name="_Toc83115260"/>
      <w:bookmarkStart w:id="12" w:name="_Toc83115341"/>
      <w:bookmarkEnd w:id="3"/>
      <w:bookmarkEnd w:id="4"/>
      <w:bookmarkEnd w:id="5"/>
      <w:bookmarkEnd w:id="6"/>
      <w:bookmarkEnd w:id="7"/>
      <w:bookmarkEnd w:id="8"/>
      <w:bookmarkEnd w:id="9"/>
      <w:bookmarkEnd w:id="10"/>
      <w:bookmarkEnd w:id="11"/>
      <w:bookmarkEnd w:id="12"/>
      <w:r>
        <w:t xml:space="preserve"> and Overview</w:t>
      </w:r>
      <w:bookmarkStart w:id="13" w:name="_Toc83115789"/>
      <w:bookmarkStart w:id="14" w:name="_Toc83115825"/>
      <w:bookmarkStart w:id="15" w:name="_Toc83117912"/>
      <w:bookmarkEnd w:id="13"/>
      <w:bookmarkEnd w:id="14"/>
      <w:bookmarkEnd w:id="15"/>
    </w:p>
    <w:p w14:paraId="0C9337FF" w14:textId="5BAEF5A0" w:rsidR="0026793B" w:rsidRDefault="0026793B" w:rsidP="0026793B">
      <w:pPr>
        <w:pStyle w:val="Heading2"/>
      </w:pPr>
      <w:bookmarkStart w:id="16" w:name="_Toc83117913"/>
      <w:r>
        <w:t>Introduction</w:t>
      </w:r>
      <w:bookmarkEnd w:id="16"/>
    </w:p>
    <w:p w14:paraId="199701BF" w14:textId="77777777" w:rsidR="003D3B24" w:rsidRDefault="00AA2FBA" w:rsidP="002D47D3">
      <w:r>
        <w:t xml:space="preserve">This project is about designing an application for </w:t>
      </w:r>
      <w:r>
        <w:t>Discovery Vitality</w:t>
      </w:r>
      <w:r>
        <w:t>. The application will be the A</w:t>
      </w:r>
      <w:r>
        <w:t>c</w:t>
      </w:r>
      <w:r>
        <w:t>c</w:t>
      </w:r>
      <w:r>
        <w:t>ount system that manages the Active Rewards currency, Discovery Miles.</w:t>
      </w:r>
      <w:r w:rsidR="003D3B24">
        <w:t xml:space="preserve"> </w:t>
      </w:r>
    </w:p>
    <w:p w14:paraId="2AB1FF75" w14:textId="151D34CC" w:rsidR="002D47D3" w:rsidRDefault="002D47D3" w:rsidP="002D47D3">
      <w:r>
        <w:t xml:space="preserve">Discovery rewards </w:t>
      </w:r>
      <w:r w:rsidR="00AA2FBA">
        <w:t>its</w:t>
      </w:r>
      <w:r>
        <w:t xml:space="preserve"> members for making healthy choices and living a healthy lifestyle through Vitality. Vitality’s Active Rewards programme plays a key part in this.</w:t>
      </w:r>
      <w:r w:rsidR="00574B8C">
        <w:t xml:space="preserve"> </w:t>
      </w:r>
      <w:r>
        <w:t xml:space="preserve">Active Rewards looks at members’ Health and Fitness, Driving and Spending </w:t>
      </w:r>
      <w:r w:rsidR="00AA2FBA">
        <w:t>behaviour</w:t>
      </w:r>
      <w:r>
        <w:t xml:space="preserve"> to track towards each members’ weekly goals.</w:t>
      </w:r>
      <w:r w:rsidR="00574B8C">
        <w:t xml:space="preserve"> </w:t>
      </w:r>
      <w:r w:rsidRPr="002D47D3">
        <w:t>Members who complete their weekly goals are awarded plays on the weekly gameboard</w:t>
      </w:r>
      <w:r>
        <w:t>.</w:t>
      </w:r>
    </w:p>
    <w:p w14:paraId="23697908" w14:textId="0FD0639E" w:rsidR="002D47D3" w:rsidRDefault="002D47D3" w:rsidP="002D47D3">
      <w:r w:rsidRPr="002D47D3">
        <w:t>Every week there is a new gameboard and members use their plays earned in the previous week to play. The gameboard is filled with hidden tiles which contain Discovery Miles. The member uses the plays to pick tiles and earn the miles on the tiles. Once all the plays are used up, the entire game board is revealed.</w:t>
      </w:r>
    </w:p>
    <w:p w14:paraId="4391B0DC" w14:textId="3D4F5BC3" w:rsidR="002D47D3" w:rsidRPr="009528CB" w:rsidRDefault="002D47D3" w:rsidP="002D47D3">
      <w:r>
        <w:t>Members accumulate Miles earned on the gameboard and can exchange their Miles for a reward voucher.</w:t>
      </w:r>
      <w:r w:rsidR="0048658B">
        <w:t xml:space="preserve"> </w:t>
      </w:r>
      <w:r>
        <w:t>Active Rewards has many rewards partners and offer many different reward categories</w:t>
      </w:r>
      <w:r w:rsidR="0048658B">
        <w:t xml:space="preserve">. The categories can be anything, for example, shopping, healthcare, or entertainment just to name a few. </w:t>
      </w:r>
      <w:r w:rsidRPr="002D47D3">
        <w:t xml:space="preserve">Each category </w:t>
      </w:r>
      <w:r w:rsidR="0048658B">
        <w:t xml:space="preserve">then </w:t>
      </w:r>
      <w:r w:rsidRPr="002D47D3">
        <w:t>lists many rewards that the member can choose</w:t>
      </w:r>
      <w:r w:rsidR="0048658B">
        <w:t xml:space="preserve"> from </w:t>
      </w:r>
      <w:r w:rsidRPr="002D47D3">
        <w:t>when they have enough Miles</w:t>
      </w:r>
      <w:r w:rsidR="0048658B">
        <w:t>, for example from Spotify, DStv, LEGO, Exclusive Books or even Cape Union Mart.</w:t>
      </w:r>
    </w:p>
    <w:p w14:paraId="442FE594" w14:textId="61B95E24" w:rsidR="00064AF9" w:rsidRDefault="0026793B">
      <w:pPr>
        <w:pStyle w:val="Heading2"/>
      </w:pPr>
      <w:bookmarkStart w:id="17" w:name="_Toc83117914"/>
      <w:r>
        <w:t>Highlights</w:t>
      </w:r>
      <w:bookmarkEnd w:id="17"/>
    </w:p>
    <w:p w14:paraId="1C7586F9" w14:textId="77777777" w:rsidR="00C2561C" w:rsidRDefault="0048658B" w:rsidP="009528CB">
      <w:r>
        <w:t xml:space="preserve">The highlights for this project </w:t>
      </w:r>
      <w:r w:rsidR="00C2561C">
        <w:t>was the ERD diagram as well as the Use Case diagram. Drawing these diagrams was valuable. It helps to stay updated on what Use Case as well as ERD diagrams need to look like or contain.</w:t>
      </w:r>
    </w:p>
    <w:p w14:paraId="1F5D6C56" w14:textId="325EE04F" w:rsidR="009528CB" w:rsidRPr="009528CB" w:rsidRDefault="00C2561C" w:rsidP="009528CB">
      <w:r>
        <w:t xml:space="preserve">The weekly Discovery Live Sessions was another highlight. To be able to interact with someone working for Discovery was beneficial. </w:t>
      </w:r>
      <w:r w:rsidR="00C17FE1">
        <w:t>It was a very good learning opportunity. She provided a lot of solutions and help with this project.</w:t>
      </w:r>
    </w:p>
    <w:p w14:paraId="7C874929" w14:textId="5E11F03D" w:rsidR="00064AF9" w:rsidRDefault="0026793B" w:rsidP="0026793B">
      <w:pPr>
        <w:pStyle w:val="Heading2"/>
      </w:pPr>
      <w:bookmarkStart w:id="18" w:name="_Toc83117915"/>
      <w:r>
        <w:lastRenderedPageBreak/>
        <w:t>Challenges</w:t>
      </w:r>
      <w:bookmarkEnd w:id="18"/>
    </w:p>
    <w:p w14:paraId="713A3B8F" w14:textId="63B7019F" w:rsidR="009528CB" w:rsidRDefault="0048658B" w:rsidP="009528CB">
      <w:r>
        <w:t xml:space="preserve">The challenges for this project was the different technology stacks that was </w:t>
      </w:r>
      <w:r w:rsidR="00C2561C">
        <w:t xml:space="preserve">expected to be used to build this project. </w:t>
      </w:r>
      <w:r w:rsidR="00C17FE1">
        <w:t xml:space="preserve">It was a bit difficult to implement </w:t>
      </w:r>
      <w:r w:rsidR="00F561A9">
        <w:t>all</w:t>
      </w:r>
      <w:r w:rsidR="00C17FE1">
        <w:t xml:space="preserve"> the different technologies in the project.</w:t>
      </w:r>
    </w:p>
    <w:p w14:paraId="7EC61696" w14:textId="7034A131" w:rsidR="00F561A9" w:rsidRDefault="00F561A9" w:rsidP="009528CB">
      <w:r>
        <w:t>A recommendation would be to expose the different technologies in the first semester. Give a description or tutorial of each stack every week. Then when the second semester arrives, the building of the application begins. This way, the students will have a much better idea of what is expected of them and how to use the different technologies.</w:t>
      </w:r>
    </w:p>
    <w:p w14:paraId="2E18DA40" w14:textId="073A646C" w:rsidR="00F561A9" w:rsidRPr="009528CB" w:rsidRDefault="00F561A9" w:rsidP="009528CB">
      <w:r>
        <w:t>Another recommendation or challenge was to start the project. The motivation to start</w:t>
      </w:r>
      <w:r w:rsidR="007711D6">
        <w:t xml:space="preserve"> this project was lacking. Maybe if once a week, there was something that was needed to be submitted then it would be better. This is also an advantage because then all students will be at the same place at the same time. So, none of them would fall behind or begin to stress when the submission date neared.</w:t>
      </w:r>
    </w:p>
    <w:p w14:paraId="6D0EA766" w14:textId="5A5574C8" w:rsidR="00064AF9" w:rsidRDefault="0026793B" w:rsidP="0026793B">
      <w:pPr>
        <w:pStyle w:val="Heading2"/>
      </w:pPr>
      <w:bookmarkStart w:id="19" w:name="_Toc83117916"/>
      <w:r>
        <w:t>System Overview</w:t>
      </w:r>
      <w:bookmarkEnd w:id="19"/>
    </w:p>
    <w:p w14:paraId="5D02DCBF" w14:textId="77777777" w:rsidR="00574B8C" w:rsidRDefault="00574B8C" w:rsidP="00574B8C">
      <w:bookmarkStart w:id="20" w:name="_Toc349293625"/>
      <w:bookmarkStart w:id="21" w:name="_Toc349545915"/>
      <w:r>
        <w:t>There are three user story requirements, namely:</w:t>
      </w:r>
    </w:p>
    <w:p w14:paraId="51DB6FF1" w14:textId="77777777" w:rsidR="00574B8C" w:rsidRDefault="00574B8C" w:rsidP="00574B8C">
      <w:pPr>
        <w:pStyle w:val="ListParagraph"/>
        <w:numPr>
          <w:ilvl w:val="0"/>
          <w:numId w:val="41"/>
        </w:numPr>
      </w:pPr>
      <w:r>
        <w:t>Adding Miles: The Discovery member must add Miles to their Miles account. They can earn and accumulate Miles when they reveal tiles on the gameboard.</w:t>
      </w:r>
    </w:p>
    <w:p w14:paraId="6A62413F" w14:textId="77777777" w:rsidR="00574B8C" w:rsidRDefault="00574B8C" w:rsidP="00574B8C">
      <w:pPr>
        <w:pStyle w:val="ListParagraph"/>
        <w:numPr>
          <w:ilvl w:val="0"/>
          <w:numId w:val="41"/>
        </w:numPr>
      </w:pPr>
      <w:r>
        <w:t>View Miles: The Discovery member must view Miles in their Miles account. This is for the member to know whether they have accumulated enough Miles for the reward they want.</w:t>
      </w:r>
    </w:p>
    <w:p w14:paraId="566DFFC7" w14:textId="77777777" w:rsidR="00574B8C" w:rsidRDefault="00574B8C" w:rsidP="00574B8C">
      <w:pPr>
        <w:pStyle w:val="ListParagraph"/>
        <w:numPr>
          <w:ilvl w:val="0"/>
          <w:numId w:val="41"/>
        </w:numPr>
      </w:pPr>
      <w:r>
        <w:t xml:space="preserve">Subtract Miles: The Discovery member must be able to subtract their Miles. This is necessary for the member to </w:t>
      </w:r>
      <w:r w:rsidRPr="003D3B24">
        <w:t xml:space="preserve">exchange </w:t>
      </w:r>
      <w:r>
        <w:t xml:space="preserve">their </w:t>
      </w:r>
      <w:r w:rsidRPr="003D3B24">
        <w:t>Miles for a reward voucher.</w:t>
      </w:r>
    </w:p>
    <w:p w14:paraId="6A5DEF56" w14:textId="3D83E3B4" w:rsidR="00302C1D" w:rsidRDefault="00C17FE1">
      <w:r>
        <w:t>There are different technology stacks that need to be implemented for this project to run successfully. The following need to be used:</w:t>
      </w:r>
    </w:p>
    <w:p w14:paraId="5579ADC9" w14:textId="0216F977" w:rsidR="00C17FE1" w:rsidRDefault="00C17FE1" w:rsidP="00C17FE1">
      <w:pPr>
        <w:pStyle w:val="ListParagraph"/>
        <w:numPr>
          <w:ilvl w:val="0"/>
          <w:numId w:val="42"/>
        </w:numPr>
      </w:pPr>
      <w:r>
        <w:t>GIT</w:t>
      </w:r>
      <w:r>
        <w:t>: this is used for the source control.</w:t>
      </w:r>
    </w:p>
    <w:p w14:paraId="380CE963" w14:textId="6B79F82F" w:rsidR="00C17FE1" w:rsidRDefault="00C17FE1" w:rsidP="00C17FE1">
      <w:pPr>
        <w:pStyle w:val="ListParagraph"/>
        <w:numPr>
          <w:ilvl w:val="0"/>
          <w:numId w:val="42"/>
        </w:numPr>
      </w:pPr>
      <w:r>
        <w:t>Java</w:t>
      </w:r>
      <w:r w:rsidR="00F561A9">
        <w:t>: version 1.7 was used.</w:t>
      </w:r>
    </w:p>
    <w:p w14:paraId="62624DFC" w14:textId="66B5B9A9" w:rsidR="00C17FE1" w:rsidRDefault="00C17FE1" w:rsidP="00C17FE1">
      <w:pPr>
        <w:pStyle w:val="ListParagraph"/>
        <w:numPr>
          <w:ilvl w:val="0"/>
          <w:numId w:val="42"/>
        </w:numPr>
      </w:pPr>
      <w:r>
        <w:t>IDE: IntelliJ IDEA</w:t>
      </w:r>
      <w:r>
        <w:t xml:space="preserve"> was used to build the project.</w:t>
      </w:r>
    </w:p>
    <w:p w14:paraId="7056A046" w14:textId="1C66ABE5" w:rsidR="00C17FE1" w:rsidRDefault="00C17FE1" w:rsidP="00C17FE1">
      <w:pPr>
        <w:pStyle w:val="ListParagraph"/>
        <w:numPr>
          <w:ilvl w:val="0"/>
          <w:numId w:val="42"/>
        </w:numPr>
      </w:pPr>
      <w:r>
        <w:t>Build tool</w:t>
      </w:r>
      <w:r>
        <w:t>: Maven or Gradle can be used. For this project, Maven was applied.</w:t>
      </w:r>
    </w:p>
    <w:p w14:paraId="464F9491" w14:textId="13B0CD36" w:rsidR="00C17FE1" w:rsidRDefault="00C17FE1" w:rsidP="00C17FE1">
      <w:pPr>
        <w:pStyle w:val="ListParagraph"/>
        <w:numPr>
          <w:ilvl w:val="0"/>
          <w:numId w:val="42"/>
        </w:numPr>
      </w:pPr>
      <w:r>
        <w:t>Spring framework</w:t>
      </w:r>
      <w:r>
        <w:t xml:space="preserve">: </w:t>
      </w:r>
      <w:r w:rsidRPr="00C17FE1">
        <w:t>Spring is a widely used framework that does a lot of boiler plate code</w:t>
      </w:r>
      <w:r>
        <w:t xml:space="preserve"> </w:t>
      </w:r>
      <w:r w:rsidRPr="00C17FE1">
        <w:t xml:space="preserve">in the background. It provides a comprehensive programming and configuration model for modern Java-based enterprise applications. </w:t>
      </w:r>
      <w:r>
        <w:t xml:space="preserve">It is not necessary for </w:t>
      </w:r>
      <w:r w:rsidRPr="00C17FE1">
        <w:t xml:space="preserve">Spring </w:t>
      </w:r>
      <w:r>
        <w:t xml:space="preserve">to be installed </w:t>
      </w:r>
      <w:r w:rsidRPr="00C17FE1">
        <w:t xml:space="preserve">as it will be pulled in as a dependency via </w:t>
      </w:r>
      <w:r>
        <w:t>the</w:t>
      </w:r>
      <w:r w:rsidRPr="00C17FE1">
        <w:t xml:space="preserve"> build tool.</w:t>
      </w:r>
    </w:p>
    <w:p w14:paraId="76035152" w14:textId="7607A184" w:rsidR="00C17FE1" w:rsidRDefault="00C17FE1" w:rsidP="00C17FE1">
      <w:pPr>
        <w:pStyle w:val="ListParagraph"/>
        <w:numPr>
          <w:ilvl w:val="0"/>
          <w:numId w:val="42"/>
        </w:numPr>
      </w:pPr>
      <w:r>
        <w:lastRenderedPageBreak/>
        <w:t>Swagger</w:t>
      </w:r>
      <w:r>
        <w:t xml:space="preserve">: </w:t>
      </w:r>
      <w:r w:rsidR="00F561A9">
        <w:t>this</w:t>
      </w:r>
      <w:r w:rsidRPr="00C17FE1">
        <w:t xml:space="preserve"> is a quick way to generate web service documentation and provide an </w:t>
      </w:r>
      <w:r w:rsidR="00F561A9" w:rsidRPr="00C17FE1">
        <w:t>easy-to-use</w:t>
      </w:r>
      <w:r w:rsidRPr="00C17FE1">
        <w:t xml:space="preserve"> interface to call </w:t>
      </w:r>
      <w:r w:rsidR="00F561A9">
        <w:t>the</w:t>
      </w:r>
      <w:r w:rsidRPr="00C17FE1">
        <w:t xml:space="preserve"> services.</w:t>
      </w:r>
    </w:p>
    <w:p w14:paraId="78539E0A" w14:textId="674DA3DA" w:rsidR="00C17FE1" w:rsidRDefault="00C17FE1" w:rsidP="00C17FE1">
      <w:pPr>
        <w:pStyle w:val="ListParagraph"/>
        <w:numPr>
          <w:ilvl w:val="0"/>
          <w:numId w:val="42"/>
        </w:numPr>
      </w:pPr>
      <w:r>
        <w:t>Docker</w:t>
      </w:r>
      <w:r w:rsidR="00F561A9">
        <w:t>: this is optional. The</w:t>
      </w:r>
      <w:r w:rsidR="00F561A9" w:rsidRPr="00F561A9">
        <w:t xml:space="preserve"> application </w:t>
      </w:r>
      <w:r w:rsidR="00F561A9">
        <w:t xml:space="preserve">will need to run </w:t>
      </w:r>
      <w:r w:rsidR="00F561A9" w:rsidRPr="00F561A9">
        <w:t xml:space="preserve">in some java container. Docker provides an environment to run </w:t>
      </w:r>
      <w:r w:rsidR="00F561A9">
        <w:t xml:space="preserve">the </w:t>
      </w:r>
      <w:r w:rsidR="00F561A9" w:rsidRPr="00F561A9">
        <w:t>container in.</w:t>
      </w:r>
    </w:p>
    <w:p w14:paraId="3AE2CB29" w14:textId="05A87644" w:rsidR="00C17FE1" w:rsidRDefault="00C17FE1" w:rsidP="00C17FE1">
      <w:pPr>
        <w:pStyle w:val="ListParagraph"/>
        <w:numPr>
          <w:ilvl w:val="0"/>
          <w:numId w:val="42"/>
        </w:numPr>
      </w:pPr>
      <w:r>
        <w:t>Diagrams</w:t>
      </w:r>
      <w:r w:rsidR="00F561A9">
        <w:t xml:space="preserve">: it is </w:t>
      </w:r>
      <w:r w:rsidR="00F561A9" w:rsidRPr="00F561A9">
        <w:t xml:space="preserve">required to draw diagrams (ERD, Flow and Use Case diagrams) for </w:t>
      </w:r>
      <w:r w:rsidR="00F561A9">
        <w:t>this</w:t>
      </w:r>
      <w:r w:rsidR="00F561A9" w:rsidRPr="00F561A9">
        <w:t xml:space="preserve"> project. </w:t>
      </w:r>
      <w:r w:rsidR="00F561A9">
        <w:t>Any</w:t>
      </w:r>
      <w:r w:rsidR="00F561A9" w:rsidRPr="00F561A9">
        <w:t xml:space="preserve"> tool of </w:t>
      </w:r>
      <w:r w:rsidR="00F561A9">
        <w:t>could have been used</w:t>
      </w:r>
      <w:r w:rsidR="00F561A9" w:rsidRPr="00F561A9">
        <w:t>.</w:t>
      </w:r>
      <w:r w:rsidR="00F561A9">
        <w:t xml:space="preserve"> For this project, draw.io was used to design the diagrams.</w:t>
      </w:r>
    </w:p>
    <w:p w14:paraId="2998C288" w14:textId="05A8FA69" w:rsidR="00C17FE1" w:rsidRDefault="00C17FE1" w:rsidP="00C17FE1">
      <w:pPr>
        <w:pStyle w:val="ListParagraph"/>
        <w:numPr>
          <w:ilvl w:val="0"/>
          <w:numId w:val="42"/>
        </w:numPr>
      </w:pPr>
      <w:r>
        <w:t>Logging</w:t>
      </w:r>
      <w:r w:rsidR="00F561A9">
        <w:t xml:space="preserve">: the </w:t>
      </w:r>
      <w:r w:rsidR="00F561A9" w:rsidRPr="00F561A9">
        <w:t xml:space="preserve">application will need logging. </w:t>
      </w:r>
      <w:r w:rsidR="00F561A9">
        <w:t>A</w:t>
      </w:r>
      <w:r w:rsidR="00F561A9" w:rsidRPr="00F561A9">
        <w:t xml:space="preserve"> logging framework</w:t>
      </w:r>
      <w:r w:rsidR="00F561A9">
        <w:t xml:space="preserve"> was implemented</w:t>
      </w:r>
      <w:r w:rsidR="00F561A9" w:rsidRPr="00F561A9">
        <w:t>.</w:t>
      </w:r>
    </w:p>
    <w:p w14:paraId="07C3588B" w14:textId="2A8E52C4" w:rsidR="00C17FE1" w:rsidRDefault="00C17FE1" w:rsidP="00C17FE1">
      <w:pPr>
        <w:pStyle w:val="ListParagraph"/>
        <w:numPr>
          <w:ilvl w:val="0"/>
          <w:numId w:val="42"/>
        </w:numPr>
      </w:pPr>
      <w:r>
        <w:t>Code coverage</w:t>
      </w:r>
      <w:r w:rsidR="00F561A9">
        <w:t xml:space="preserve">: this is a type of </w:t>
      </w:r>
      <w:r w:rsidR="00F561A9" w:rsidRPr="00F561A9">
        <w:t xml:space="preserve">tool, library, </w:t>
      </w:r>
      <w:r w:rsidR="00F561A9" w:rsidRPr="00F561A9">
        <w:t>plugin,</w:t>
      </w:r>
      <w:r w:rsidR="00F561A9" w:rsidRPr="00F561A9">
        <w:t xml:space="preserve"> or framework </w:t>
      </w:r>
      <w:r w:rsidR="00F561A9">
        <w:t xml:space="preserve">that needs to be used </w:t>
      </w:r>
      <w:r w:rsidR="00F561A9" w:rsidRPr="00F561A9">
        <w:t xml:space="preserve">to check </w:t>
      </w:r>
      <w:r w:rsidR="00F561A9">
        <w:t xml:space="preserve">the project’s </w:t>
      </w:r>
      <w:r w:rsidR="00F561A9" w:rsidRPr="00F561A9">
        <w:t>code coverage.</w:t>
      </w:r>
      <w:r w:rsidR="00F561A9">
        <w:t xml:space="preserve"> For this project, JaCoCo was used.</w:t>
      </w:r>
    </w:p>
    <w:p w14:paraId="3A51ACEB" w14:textId="7596849B" w:rsidR="00064AF9" w:rsidRDefault="00527C7E">
      <w:pPr>
        <w:rPr>
          <w:sz w:val="28"/>
          <w:szCs w:val="24"/>
        </w:rPr>
      </w:pPr>
      <w:r>
        <w:br w:type="page"/>
      </w:r>
    </w:p>
    <w:p w14:paraId="6A638916" w14:textId="79323956" w:rsidR="00064AF9" w:rsidRDefault="00527C7E">
      <w:pPr>
        <w:pStyle w:val="Chapter"/>
      </w:pPr>
      <w:bookmarkStart w:id="22" w:name="_Toc83117917"/>
      <w:bookmarkStart w:id="23" w:name="_Toc376503770"/>
      <w:bookmarkStart w:id="24" w:name="_Toc376503839"/>
      <w:r>
        <w:lastRenderedPageBreak/>
        <w:t xml:space="preserve">Chapter 2 </w:t>
      </w:r>
      <w:r w:rsidR="0026793B">
        <w:t>Erd diagram</w:t>
      </w:r>
      <w:bookmarkEnd w:id="22"/>
    </w:p>
    <w:p w14:paraId="078F0968" w14:textId="179822BA" w:rsidR="00064AF9" w:rsidRDefault="00527C7E">
      <w:pPr>
        <w:pStyle w:val="Heading1"/>
      </w:pPr>
      <w:bookmarkStart w:id="25" w:name="_Toc405901940"/>
      <w:bookmarkStart w:id="26" w:name="_Toc405902497"/>
      <w:bookmarkStart w:id="27" w:name="_Toc406075057"/>
      <w:bookmarkStart w:id="28" w:name="_Toc406075248"/>
      <w:bookmarkStart w:id="29" w:name="_Toc406135642"/>
      <w:bookmarkStart w:id="30" w:name="_Toc406135766"/>
      <w:bookmarkStart w:id="31" w:name="_Toc406136605"/>
      <w:bookmarkStart w:id="32" w:name="_Toc406138765"/>
      <w:bookmarkStart w:id="33" w:name="_Toc83115266"/>
      <w:bookmarkStart w:id="34" w:name="_Toc83115347"/>
      <w:bookmarkStart w:id="35" w:name="_Toc83115795"/>
      <w:bookmarkStart w:id="36" w:name="_Toc83115831"/>
      <w:bookmarkEnd w:id="25"/>
      <w:bookmarkEnd w:id="26"/>
      <w:bookmarkEnd w:id="27"/>
      <w:bookmarkEnd w:id="28"/>
      <w:bookmarkEnd w:id="29"/>
      <w:bookmarkEnd w:id="30"/>
      <w:bookmarkEnd w:id="31"/>
      <w:bookmarkEnd w:id="32"/>
      <w:bookmarkEnd w:id="33"/>
      <w:bookmarkEnd w:id="34"/>
      <w:bookmarkEnd w:id="35"/>
      <w:bookmarkEnd w:id="36"/>
      <w:r>
        <w:t>Entity Relationship Diagram</w:t>
      </w:r>
      <w:bookmarkStart w:id="37" w:name="_Toc83117918"/>
      <w:bookmarkEnd w:id="37"/>
    </w:p>
    <w:p w14:paraId="15688A4A" w14:textId="501212F9" w:rsidR="00064AF9" w:rsidRDefault="00527C7E">
      <w:pPr>
        <w:pStyle w:val="Heading2"/>
      </w:pPr>
      <w:bookmarkStart w:id="38" w:name="_Toc83117919"/>
      <w:r>
        <w:t>The Use of ERD Diagrams</w:t>
      </w:r>
      <w:bookmarkEnd w:id="38"/>
    </w:p>
    <w:p w14:paraId="3F2FF56B" w14:textId="7E7F2F71" w:rsidR="0026793B" w:rsidRDefault="0026793B" w:rsidP="0026793B"/>
    <w:p w14:paraId="6D5325EF" w14:textId="5F8AF642" w:rsidR="00064AF9" w:rsidRDefault="00527C7E">
      <w:pPr>
        <w:pStyle w:val="CaptionTopTblFig"/>
      </w:pPr>
      <w:bookmarkStart w:id="39" w:name="_Toc83117905"/>
      <w:r>
        <w:t xml:space="preserve">Table </w:t>
      </w:r>
      <w:r w:rsidR="00D74EC4">
        <w:fldChar w:fldCharType="begin"/>
      </w:r>
      <w:r w:rsidR="00D74EC4">
        <w:instrText xml:space="preserve"> STYLEREF 1 \s </w:instrText>
      </w:r>
      <w:r w:rsidR="00D74EC4">
        <w:fldChar w:fldCharType="separate"/>
      </w:r>
      <w:r w:rsidR="00985A74">
        <w:rPr>
          <w:noProof/>
        </w:rPr>
        <w:t>2</w:t>
      </w:r>
      <w:r w:rsidR="00D74EC4">
        <w:rPr>
          <w:noProof/>
        </w:rPr>
        <w:fldChar w:fldCharType="end"/>
      </w:r>
      <w:r>
        <w:noBreakHyphen/>
      </w:r>
      <w:r w:rsidR="00D74EC4">
        <w:fldChar w:fldCharType="begin"/>
      </w:r>
      <w:r w:rsidR="00D74EC4">
        <w:instrText xml:space="preserve"> SEQ Table \* ARABIC \s 1 </w:instrText>
      </w:r>
      <w:r w:rsidR="00D74EC4">
        <w:fldChar w:fldCharType="separate"/>
      </w:r>
      <w:r w:rsidR="00985A74">
        <w:rPr>
          <w:noProof/>
        </w:rPr>
        <w:t>1</w:t>
      </w:r>
      <w:r w:rsidR="00D74EC4">
        <w:rPr>
          <w:noProof/>
        </w:rPr>
        <w:fldChar w:fldCharType="end"/>
      </w:r>
      <w:r>
        <w:t>:</w:t>
      </w:r>
      <w:r>
        <w:tab/>
      </w:r>
      <w:r w:rsidR="0026793B">
        <w:t>Project 1 ERD Table</w:t>
      </w:r>
      <w:r>
        <w:t>.</w:t>
      </w:r>
      <w:bookmarkEnd w:id="39"/>
    </w:p>
    <w:p w14:paraId="711623FB" w14:textId="37586C3D" w:rsidR="00527C7E" w:rsidRDefault="00527C7E" w:rsidP="00527C7E"/>
    <w:p w14:paraId="563D3175" w14:textId="77777777" w:rsidR="00302C1D" w:rsidRPr="00527C7E" w:rsidRDefault="00302C1D" w:rsidP="00527C7E"/>
    <w:p w14:paraId="07FBBCE9" w14:textId="77777777" w:rsidR="00527C7E" w:rsidRPr="0026793B" w:rsidRDefault="00527C7E" w:rsidP="00527C7E">
      <w:r>
        <w:t>Adequately demonstrate and explain the use of ERD diagrams, as indicated by the project scope.</w:t>
      </w:r>
    </w:p>
    <w:p w14:paraId="29E32E66" w14:textId="77777777" w:rsidR="00064AF9" w:rsidRDefault="00527C7E">
      <w:pPr>
        <w:spacing w:after="0" w:line="240" w:lineRule="auto"/>
        <w:jc w:val="left"/>
      </w:pPr>
      <w:r>
        <w:br w:type="page"/>
      </w:r>
    </w:p>
    <w:p w14:paraId="0B77BA2D" w14:textId="439B99DF" w:rsidR="00064AF9" w:rsidRDefault="00527C7E">
      <w:pPr>
        <w:pStyle w:val="Chapter"/>
      </w:pPr>
      <w:bookmarkStart w:id="40" w:name="_Toc83117920"/>
      <w:r>
        <w:lastRenderedPageBreak/>
        <w:t>Chapter 3 UML diagram</w:t>
      </w:r>
      <w:bookmarkEnd w:id="40"/>
    </w:p>
    <w:p w14:paraId="0B2E0FE4" w14:textId="613FE2D7" w:rsidR="00064AF9" w:rsidRDefault="00527C7E">
      <w:pPr>
        <w:pStyle w:val="Heading1"/>
      </w:pPr>
      <w:bookmarkStart w:id="41" w:name="_Toc405901944"/>
      <w:bookmarkStart w:id="42" w:name="_Toc405902503"/>
      <w:bookmarkStart w:id="43" w:name="_Toc406075063"/>
      <w:bookmarkStart w:id="44" w:name="_Toc406075254"/>
      <w:bookmarkStart w:id="45" w:name="_Toc406135649"/>
      <w:bookmarkStart w:id="46" w:name="_Toc406135773"/>
      <w:bookmarkStart w:id="47" w:name="_Toc406136612"/>
      <w:bookmarkStart w:id="48" w:name="_Toc406138772"/>
      <w:bookmarkStart w:id="49" w:name="_Toc83115272"/>
      <w:bookmarkStart w:id="50" w:name="_Toc83115353"/>
      <w:bookmarkStart w:id="51" w:name="_Toc83115801"/>
      <w:bookmarkStart w:id="52" w:name="_Toc83115837"/>
      <w:bookmarkEnd w:id="41"/>
      <w:bookmarkEnd w:id="42"/>
      <w:bookmarkEnd w:id="43"/>
      <w:bookmarkEnd w:id="44"/>
      <w:bookmarkEnd w:id="45"/>
      <w:bookmarkEnd w:id="46"/>
      <w:bookmarkEnd w:id="47"/>
      <w:bookmarkEnd w:id="48"/>
      <w:bookmarkEnd w:id="49"/>
      <w:bookmarkEnd w:id="50"/>
      <w:bookmarkEnd w:id="51"/>
      <w:bookmarkEnd w:id="52"/>
      <w:r>
        <w:t>Use Case Diagram</w:t>
      </w:r>
      <w:bookmarkStart w:id="53" w:name="_Toc83117921"/>
      <w:bookmarkEnd w:id="53"/>
    </w:p>
    <w:p w14:paraId="01002290" w14:textId="3F320EDA" w:rsidR="00E804CD" w:rsidRDefault="00E804CD" w:rsidP="00527C7E">
      <w:pPr>
        <w:pStyle w:val="Heading2"/>
      </w:pPr>
      <w:bookmarkStart w:id="54" w:name="_Toc83117922"/>
      <w:r>
        <w:t>The Use of Use Case Diagrams</w:t>
      </w:r>
      <w:bookmarkEnd w:id="54"/>
    </w:p>
    <w:p w14:paraId="7E70A66C" w14:textId="77777777" w:rsidR="00E804CD" w:rsidRPr="00E804CD" w:rsidRDefault="00E804CD" w:rsidP="00E804CD"/>
    <w:p w14:paraId="1E06F0B6" w14:textId="1C186F98" w:rsidR="00527C7E" w:rsidRDefault="00527C7E" w:rsidP="00E804CD">
      <w:pPr>
        <w:pStyle w:val="CaptionTopTblFig"/>
      </w:pPr>
      <w:bookmarkStart w:id="55" w:name="_Toc83117897"/>
      <w:r>
        <w:t xml:space="preserve">Figure </w:t>
      </w:r>
      <w:r w:rsidR="00D74EC4">
        <w:fldChar w:fldCharType="begin"/>
      </w:r>
      <w:r w:rsidR="00D74EC4">
        <w:instrText xml:space="preserve"> STYLEREF 1 \s </w:instrText>
      </w:r>
      <w:r w:rsidR="00D74EC4">
        <w:fldChar w:fldCharType="separate"/>
      </w:r>
      <w:r w:rsidR="00985A74">
        <w:t>3</w:t>
      </w:r>
      <w:r w:rsidR="00D74EC4">
        <w:fldChar w:fldCharType="end"/>
      </w:r>
      <w:r>
        <w:noBreakHyphen/>
      </w:r>
      <w:r w:rsidR="00D74EC4">
        <w:fldChar w:fldCharType="begin"/>
      </w:r>
      <w:r w:rsidR="00D74EC4">
        <w:instrText xml:space="preserve"> SEQ Figure \* ARABIC \s 1 </w:instrText>
      </w:r>
      <w:r w:rsidR="00D74EC4">
        <w:fldChar w:fldCharType="separate"/>
      </w:r>
      <w:r w:rsidR="00985A74">
        <w:t>1</w:t>
      </w:r>
      <w:r w:rsidR="00D74EC4">
        <w:fldChar w:fldCharType="end"/>
      </w:r>
      <w:r>
        <w:t>:</w:t>
      </w:r>
      <w:r>
        <w:tab/>
        <w:t>Project 1 Use Case Diagram</w:t>
      </w:r>
      <w:bookmarkEnd w:id="55"/>
    </w:p>
    <w:p w14:paraId="707DCBD2" w14:textId="38D1B13E" w:rsidR="00E804CD" w:rsidRDefault="00E804CD" w:rsidP="00E804CD"/>
    <w:p w14:paraId="5F8974F3" w14:textId="77777777" w:rsidR="00302C1D" w:rsidRPr="00E804CD" w:rsidRDefault="00302C1D" w:rsidP="00E804CD"/>
    <w:p w14:paraId="0B0124AA" w14:textId="2CAFB139" w:rsidR="00527C7E" w:rsidRDefault="00527C7E" w:rsidP="00527C7E">
      <w:r>
        <w:t>Adequately demonstrate and explain the use case diagrams, as indicated by the project scope.</w:t>
      </w:r>
    </w:p>
    <w:p w14:paraId="59DC4A5B" w14:textId="74375D3F" w:rsidR="00064AF9" w:rsidRDefault="00527C7E" w:rsidP="00527C7E">
      <w:r>
        <w:br w:type="page"/>
      </w:r>
    </w:p>
    <w:p w14:paraId="731D7107" w14:textId="68788A9B" w:rsidR="00064AF9" w:rsidRDefault="00527C7E">
      <w:pPr>
        <w:pStyle w:val="Chapter"/>
      </w:pPr>
      <w:bookmarkStart w:id="56" w:name="_Toc83117923"/>
      <w:r>
        <w:lastRenderedPageBreak/>
        <w:t xml:space="preserve">Chapter 4 </w:t>
      </w:r>
      <w:r w:rsidR="009B335D">
        <w:t>flow diagrams</w:t>
      </w:r>
      <w:bookmarkEnd w:id="56"/>
    </w:p>
    <w:p w14:paraId="4B860FEE" w14:textId="264E2099" w:rsidR="00064AF9" w:rsidRDefault="009B335D">
      <w:pPr>
        <w:pStyle w:val="Heading1"/>
      </w:pPr>
      <w:bookmarkStart w:id="57" w:name="_Toc405901948"/>
      <w:bookmarkStart w:id="58" w:name="_Toc405902509"/>
      <w:bookmarkStart w:id="59" w:name="_Toc406075069"/>
      <w:bookmarkStart w:id="60" w:name="_Toc406075260"/>
      <w:bookmarkStart w:id="61" w:name="_Toc406135656"/>
      <w:bookmarkStart w:id="62" w:name="_Toc406135780"/>
      <w:bookmarkStart w:id="63" w:name="_Toc406136619"/>
      <w:bookmarkStart w:id="64" w:name="_Toc406138779"/>
      <w:bookmarkStart w:id="65" w:name="_Toc83115278"/>
      <w:bookmarkStart w:id="66" w:name="_Toc83115359"/>
      <w:bookmarkStart w:id="67" w:name="_Toc83115807"/>
      <w:bookmarkStart w:id="68" w:name="_Toc83115843"/>
      <w:bookmarkEnd w:id="57"/>
      <w:bookmarkEnd w:id="58"/>
      <w:bookmarkEnd w:id="59"/>
      <w:bookmarkEnd w:id="60"/>
      <w:bookmarkEnd w:id="61"/>
      <w:bookmarkEnd w:id="62"/>
      <w:bookmarkEnd w:id="63"/>
      <w:bookmarkEnd w:id="64"/>
      <w:bookmarkEnd w:id="65"/>
      <w:bookmarkEnd w:id="66"/>
      <w:bookmarkEnd w:id="67"/>
      <w:bookmarkEnd w:id="68"/>
      <w:r>
        <w:t>Flow Diagrams</w:t>
      </w:r>
      <w:bookmarkStart w:id="69" w:name="_Toc83117924"/>
      <w:bookmarkEnd w:id="69"/>
    </w:p>
    <w:p w14:paraId="1CE23827" w14:textId="49518C4D" w:rsidR="009B335D" w:rsidRDefault="009B335D" w:rsidP="009B335D">
      <w:pPr>
        <w:pStyle w:val="Heading2"/>
        <w:ind w:left="578" w:hanging="578"/>
      </w:pPr>
      <w:bookmarkStart w:id="70" w:name="_Toc83117925"/>
      <w:r>
        <w:t>The Use of the Flow Diagrams</w:t>
      </w:r>
      <w:bookmarkEnd w:id="70"/>
    </w:p>
    <w:p w14:paraId="58803FCF" w14:textId="77777777" w:rsidR="009B335D" w:rsidRPr="009B335D" w:rsidRDefault="009B335D" w:rsidP="009B335D"/>
    <w:p w14:paraId="1274A5DF" w14:textId="3701089C" w:rsidR="00064AF9" w:rsidRDefault="00527C7E" w:rsidP="009B335D">
      <w:pPr>
        <w:pStyle w:val="CaptionTopTblFig"/>
      </w:pPr>
      <w:bookmarkStart w:id="71" w:name="_Toc83117898"/>
      <w:r>
        <w:t xml:space="preserve">Figure </w:t>
      </w:r>
      <w:r w:rsidR="00D74EC4">
        <w:fldChar w:fldCharType="begin"/>
      </w:r>
      <w:r w:rsidR="00D74EC4">
        <w:instrText xml:space="preserve"> STYLEREF 1 \s </w:instrText>
      </w:r>
      <w:r w:rsidR="00D74EC4">
        <w:fldChar w:fldCharType="separate"/>
      </w:r>
      <w:r w:rsidR="00985A74">
        <w:t>4</w:t>
      </w:r>
      <w:r w:rsidR="00D74EC4">
        <w:fldChar w:fldCharType="end"/>
      </w:r>
      <w:r>
        <w:noBreakHyphen/>
      </w:r>
      <w:r w:rsidR="00D74EC4">
        <w:fldChar w:fldCharType="begin"/>
      </w:r>
      <w:r w:rsidR="00D74EC4">
        <w:instrText xml:space="preserve"> SEQ Figure \* ARABIC \s 1 </w:instrText>
      </w:r>
      <w:r w:rsidR="00D74EC4">
        <w:fldChar w:fldCharType="separate"/>
      </w:r>
      <w:r w:rsidR="00985A74">
        <w:t>1</w:t>
      </w:r>
      <w:r w:rsidR="00D74EC4">
        <w:fldChar w:fldCharType="end"/>
      </w:r>
      <w:r>
        <w:t>:</w:t>
      </w:r>
      <w:r>
        <w:tab/>
      </w:r>
      <w:r w:rsidR="009B335D">
        <w:t>Project 1 Flow Diagrams</w:t>
      </w:r>
      <w:bookmarkEnd w:id="71"/>
    </w:p>
    <w:p w14:paraId="2BDA663D" w14:textId="7490FD3C" w:rsidR="009B335D" w:rsidRDefault="009B335D" w:rsidP="009B335D"/>
    <w:p w14:paraId="794FE725" w14:textId="431B4792" w:rsidR="009B335D" w:rsidRPr="009B335D" w:rsidRDefault="009B335D" w:rsidP="009B335D">
      <w:r>
        <w:t>Adequately demonstrate and explain the diagrams of each one of the implemented services, as indicated by the project scope.</w:t>
      </w:r>
    </w:p>
    <w:p w14:paraId="089E6CE4" w14:textId="2A53C892" w:rsidR="00064AF9" w:rsidRDefault="00527C7E">
      <w:pPr>
        <w:spacing w:after="0" w:line="240" w:lineRule="auto"/>
        <w:jc w:val="left"/>
      </w:pPr>
      <w:r>
        <w:br w:type="page"/>
      </w:r>
    </w:p>
    <w:p w14:paraId="40C40BD8" w14:textId="5C6B20FE" w:rsidR="00064AF9" w:rsidRDefault="00527C7E">
      <w:pPr>
        <w:pStyle w:val="Chapter"/>
      </w:pPr>
      <w:bookmarkStart w:id="72" w:name="_Toc83117926"/>
      <w:r>
        <w:lastRenderedPageBreak/>
        <w:t xml:space="preserve">Chapter 5 </w:t>
      </w:r>
      <w:r w:rsidR="00302C1D">
        <w:t>The User guide</w:t>
      </w:r>
      <w:bookmarkEnd w:id="72"/>
    </w:p>
    <w:p w14:paraId="3C072CF8" w14:textId="082D5D6D" w:rsidR="00064AF9" w:rsidRDefault="00302C1D">
      <w:pPr>
        <w:pStyle w:val="Heading1"/>
      </w:pPr>
      <w:bookmarkStart w:id="73" w:name="_Toc405901952"/>
      <w:bookmarkStart w:id="74" w:name="_Toc405902515"/>
      <w:bookmarkStart w:id="75" w:name="_Toc406075075"/>
      <w:bookmarkStart w:id="76" w:name="_Toc406075266"/>
      <w:bookmarkStart w:id="77" w:name="_Toc406135663"/>
      <w:bookmarkStart w:id="78" w:name="_Toc406135787"/>
      <w:bookmarkStart w:id="79" w:name="_Toc406136626"/>
      <w:bookmarkStart w:id="80" w:name="_Toc406138786"/>
      <w:bookmarkStart w:id="81" w:name="_Toc83115284"/>
      <w:bookmarkStart w:id="82" w:name="_Toc83115365"/>
      <w:bookmarkStart w:id="83" w:name="_Toc83115813"/>
      <w:bookmarkStart w:id="84" w:name="_Toc83115849"/>
      <w:bookmarkEnd w:id="73"/>
      <w:bookmarkEnd w:id="74"/>
      <w:bookmarkEnd w:id="75"/>
      <w:bookmarkEnd w:id="76"/>
      <w:bookmarkEnd w:id="77"/>
      <w:bookmarkEnd w:id="78"/>
      <w:bookmarkEnd w:id="79"/>
      <w:bookmarkEnd w:id="80"/>
      <w:bookmarkEnd w:id="81"/>
      <w:bookmarkEnd w:id="82"/>
      <w:bookmarkEnd w:id="83"/>
      <w:bookmarkEnd w:id="84"/>
      <w:r>
        <w:t>The User Guide</w:t>
      </w:r>
      <w:bookmarkStart w:id="85" w:name="_Toc83117927"/>
      <w:bookmarkEnd w:id="85"/>
    </w:p>
    <w:p w14:paraId="7A54F537" w14:textId="7DCC3352" w:rsidR="00064AF9" w:rsidRDefault="00527C7E">
      <w:pPr>
        <w:pStyle w:val="Heading2"/>
      </w:pPr>
      <w:bookmarkStart w:id="86" w:name="_Toc405901953"/>
      <w:bookmarkStart w:id="87" w:name="_Toc405902516"/>
      <w:bookmarkStart w:id="88" w:name="_Toc405902964"/>
      <w:bookmarkStart w:id="89" w:name="_Toc83117928"/>
      <w:r>
        <w:t>Heading 2</w:t>
      </w:r>
      <w:bookmarkEnd w:id="86"/>
      <w:bookmarkEnd w:id="87"/>
      <w:bookmarkEnd w:id="88"/>
      <w:bookmarkEnd w:id="89"/>
    </w:p>
    <w:p w14:paraId="1DD9D81D" w14:textId="77777777" w:rsidR="00302C1D" w:rsidRPr="00302C1D" w:rsidRDefault="00302C1D" w:rsidP="00302C1D"/>
    <w:p w14:paraId="285037FE" w14:textId="494485CF" w:rsidR="00064AF9" w:rsidRDefault="00527C7E" w:rsidP="00302C1D">
      <w:pPr>
        <w:pStyle w:val="Heading2"/>
      </w:pPr>
      <w:bookmarkStart w:id="90" w:name="_Toc405901954"/>
      <w:bookmarkStart w:id="91" w:name="_Toc405902517"/>
      <w:bookmarkStart w:id="92" w:name="_Toc405902965"/>
      <w:bookmarkStart w:id="93" w:name="_Toc83117929"/>
      <w:r>
        <w:t>Heading 3</w:t>
      </w:r>
      <w:bookmarkEnd w:id="90"/>
      <w:bookmarkEnd w:id="91"/>
      <w:bookmarkEnd w:id="92"/>
      <w:bookmarkEnd w:id="93"/>
    </w:p>
    <w:p w14:paraId="64CE35A8" w14:textId="77777777" w:rsidR="00302C1D" w:rsidRPr="00302C1D" w:rsidRDefault="00302C1D" w:rsidP="00302C1D"/>
    <w:p w14:paraId="2880CC3D" w14:textId="55ED579B" w:rsidR="00064AF9" w:rsidRDefault="00527C7E" w:rsidP="00302C1D">
      <w:pPr>
        <w:pStyle w:val="Heading2"/>
      </w:pPr>
      <w:bookmarkStart w:id="94" w:name="_Toc405902518"/>
      <w:bookmarkStart w:id="95" w:name="_Toc405902966"/>
      <w:bookmarkStart w:id="96" w:name="_Toc83117930"/>
      <w:r>
        <w:t>Heading 4</w:t>
      </w:r>
      <w:bookmarkEnd w:id="94"/>
      <w:bookmarkEnd w:id="95"/>
      <w:bookmarkEnd w:id="96"/>
    </w:p>
    <w:p w14:paraId="0D46AC87" w14:textId="77777777" w:rsidR="00302C1D" w:rsidRPr="00302C1D" w:rsidRDefault="00302C1D" w:rsidP="00302C1D"/>
    <w:p w14:paraId="70280624" w14:textId="6B557B00" w:rsidR="00064AF9" w:rsidRDefault="00527C7E" w:rsidP="00302C1D">
      <w:pPr>
        <w:pStyle w:val="Heading2"/>
      </w:pPr>
      <w:bookmarkStart w:id="97" w:name="_Toc405902519"/>
      <w:bookmarkStart w:id="98" w:name="_Toc405902967"/>
      <w:bookmarkStart w:id="99" w:name="_Toc83117931"/>
      <w:r>
        <w:t>Heading 5</w:t>
      </w:r>
      <w:bookmarkEnd w:id="97"/>
      <w:bookmarkEnd w:id="98"/>
      <w:bookmarkEnd w:id="99"/>
    </w:p>
    <w:p w14:paraId="495CA589" w14:textId="02476066" w:rsidR="00302C1D" w:rsidRDefault="00302C1D" w:rsidP="00302C1D"/>
    <w:p w14:paraId="0749E48D" w14:textId="77777777" w:rsidR="00302C1D" w:rsidRPr="00302C1D" w:rsidRDefault="00302C1D" w:rsidP="00302C1D"/>
    <w:p w14:paraId="12EE41DD" w14:textId="0B46C8A0" w:rsidR="00302C1D" w:rsidRPr="00302C1D" w:rsidRDefault="00302C1D" w:rsidP="00302C1D">
      <w:r>
        <w:t>Include information regarding on how to create, update, delete, edit, login and otherwise interact with the application.</w:t>
      </w:r>
    </w:p>
    <w:p w14:paraId="5F4997BC" w14:textId="77777777" w:rsidR="00064AF9" w:rsidRDefault="00527C7E">
      <w:pPr>
        <w:spacing w:after="0" w:line="240" w:lineRule="auto"/>
        <w:jc w:val="left"/>
      </w:pPr>
      <w:r>
        <w:br w:type="page"/>
      </w:r>
    </w:p>
    <w:p w14:paraId="254F01CE" w14:textId="76926129" w:rsidR="00064AF9" w:rsidRDefault="00527C7E">
      <w:pPr>
        <w:pStyle w:val="Chapter"/>
      </w:pPr>
      <w:bookmarkStart w:id="100" w:name="_Toc405901955"/>
      <w:bookmarkStart w:id="101" w:name="_Toc405902520"/>
      <w:bookmarkStart w:id="102" w:name="_Toc405902968"/>
      <w:bookmarkStart w:id="103" w:name="_Toc83117932"/>
      <w:r>
        <w:lastRenderedPageBreak/>
        <w:t xml:space="preserve">Chapter 6 </w:t>
      </w:r>
      <w:bookmarkEnd w:id="100"/>
      <w:bookmarkEnd w:id="101"/>
      <w:bookmarkEnd w:id="102"/>
      <w:r w:rsidR="00302C1D">
        <w:t>Code coverage</w:t>
      </w:r>
      <w:bookmarkEnd w:id="103"/>
    </w:p>
    <w:p w14:paraId="63051500" w14:textId="53C15218" w:rsidR="00064AF9" w:rsidRDefault="00302C1D">
      <w:pPr>
        <w:pStyle w:val="Heading1"/>
      </w:pPr>
      <w:bookmarkStart w:id="104" w:name="_Toc405901956"/>
      <w:bookmarkStart w:id="105" w:name="_Toc405902521"/>
      <w:bookmarkStart w:id="106" w:name="_Toc406075081"/>
      <w:bookmarkStart w:id="107" w:name="_Toc406075272"/>
      <w:bookmarkStart w:id="108" w:name="_Toc406135670"/>
      <w:bookmarkStart w:id="109" w:name="_Toc406135794"/>
      <w:bookmarkStart w:id="110" w:name="_Toc406136633"/>
      <w:bookmarkStart w:id="111" w:name="_Toc406138793"/>
      <w:bookmarkStart w:id="112" w:name="_Toc83115290"/>
      <w:bookmarkStart w:id="113" w:name="_Toc83115371"/>
      <w:bookmarkStart w:id="114" w:name="_Toc83115819"/>
      <w:bookmarkStart w:id="115" w:name="_Toc83115855"/>
      <w:bookmarkEnd w:id="104"/>
      <w:bookmarkEnd w:id="105"/>
      <w:bookmarkEnd w:id="106"/>
      <w:bookmarkEnd w:id="107"/>
      <w:bookmarkEnd w:id="108"/>
      <w:bookmarkEnd w:id="109"/>
      <w:bookmarkEnd w:id="110"/>
      <w:bookmarkEnd w:id="111"/>
      <w:bookmarkEnd w:id="112"/>
      <w:bookmarkEnd w:id="113"/>
      <w:bookmarkEnd w:id="114"/>
      <w:bookmarkEnd w:id="115"/>
      <w:r>
        <w:t>Code Coverage</w:t>
      </w:r>
      <w:bookmarkStart w:id="116" w:name="_Toc83117933"/>
      <w:bookmarkEnd w:id="116"/>
    </w:p>
    <w:p w14:paraId="550380AF" w14:textId="02F3BFBF" w:rsidR="00064AF9" w:rsidRDefault="00527C7E" w:rsidP="00302C1D">
      <w:pPr>
        <w:pStyle w:val="Heading2"/>
      </w:pPr>
      <w:bookmarkStart w:id="117" w:name="_Toc405901957"/>
      <w:bookmarkStart w:id="118" w:name="_Toc405902522"/>
      <w:bookmarkStart w:id="119" w:name="_Toc405902969"/>
      <w:bookmarkStart w:id="120" w:name="_Toc83117934"/>
      <w:r>
        <w:t>Heading 2</w:t>
      </w:r>
      <w:bookmarkEnd w:id="117"/>
      <w:bookmarkEnd w:id="118"/>
      <w:bookmarkEnd w:id="119"/>
      <w:bookmarkEnd w:id="120"/>
    </w:p>
    <w:p w14:paraId="5C0FBB08" w14:textId="77777777" w:rsidR="00302C1D" w:rsidRPr="00302C1D" w:rsidRDefault="00302C1D" w:rsidP="00302C1D"/>
    <w:p w14:paraId="026C91B2" w14:textId="62870809" w:rsidR="00064AF9" w:rsidRDefault="00527C7E" w:rsidP="00302C1D">
      <w:pPr>
        <w:pStyle w:val="Heading2"/>
      </w:pPr>
      <w:bookmarkStart w:id="121" w:name="_Toc405901958"/>
      <w:bookmarkStart w:id="122" w:name="_Toc405902523"/>
      <w:bookmarkStart w:id="123" w:name="_Toc405902970"/>
      <w:bookmarkStart w:id="124" w:name="_Toc83117935"/>
      <w:r>
        <w:t>Heading 3</w:t>
      </w:r>
      <w:bookmarkEnd w:id="121"/>
      <w:bookmarkEnd w:id="122"/>
      <w:bookmarkEnd w:id="123"/>
      <w:bookmarkEnd w:id="124"/>
    </w:p>
    <w:p w14:paraId="714C21D9" w14:textId="77777777" w:rsidR="00302C1D" w:rsidRPr="00302C1D" w:rsidRDefault="00302C1D" w:rsidP="00302C1D"/>
    <w:p w14:paraId="1A1DFE28" w14:textId="10BB8735" w:rsidR="00064AF9" w:rsidRDefault="00527C7E" w:rsidP="00302C1D">
      <w:pPr>
        <w:pStyle w:val="Heading2"/>
      </w:pPr>
      <w:bookmarkStart w:id="125" w:name="_Toc405902524"/>
      <w:bookmarkStart w:id="126" w:name="_Toc405902971"/>
      <w:bookmarkStart w:id="127" w:name="_Toc83117936"/>
      <w:r>
        <w:t>Heading 4</w:t>
      </w:r>
      <w:bookmarkEnd w:id="125"/>
      <w:bookmarkEnd w:id="126"/>
      <w:bookmarkEnd w:id="127"/>
    </w:p>
    <w:p w14:paraId="053EBC06" w14:textId="77777777" w:rsidR="00302C1D" w:rsidRPr="00302C1D" w:rsidRDefault="00302C1D" w:rsidP="00302C1D"/>
    <w:p w14:paraId="0BAC099F" w14:textId="52BFD565" w:rsidR="00064AF9" w:rsidRDefault="00527C7E" w:rsidP="00302C1D">
      <w:pPr>
        <w:pStyle w:val="Heading2"/>
      </w:pPr>
      <w:bookmarkStart w:id="128" w:name="_Toc405902525"/>
      <w:bookmarkStart w:id="129" w:name="_Toc405902972"/>
      <w:bookmarkStart w:id="130" w:name="_Toc83117937"/>
      <w:r>
        <w:t>Heading 5</w:t>
      </w:r>
      <w:bookmarkEnd w:id="128"/>
      <w:bookmarkEnd w:id="129"/>
      <w:bookmarkEnd w:id="130"/>
    </w:p>
    <w:p w14:paraId="246A6BC5" w14:textId="77777777" w:rsidR="00302C1D" w:rsidRPr="00302C1D" w:rsidRDefault="00302C1D" w:rsidP="00302C1D"/>
    <w:p w14:paraId="0D9881DD" w14:textId="4C7613C9" w:rsidR="00302C1D" w:rsidRDefault="00527C7E" w:rsidP="00302C1D">
      <w:pPr>
        <w:pStyle w:val="CaptionTopTblFig"/>
      </w:pPr>
      <w:bookmarkStart w:id="131" w:name="_Toc83117899"/>
      <w:r>
        <w:t xml:space="preserve">Figure </w:t>
      </w:r>
      <w:r w:rsidR="00D74EC4">
        <w:fldChar w:fldCharType="begin"/>
      </w:r>
      <w:r w:rsidR="00D74EC4">
        <w:instrText xml:space="preserve"> STYLEREF 1 \s </w:instrText>
      </w:r>
      <w:r w:rsidR="00D74EC4">
        <w:fldChar w:fldCharType="separate"/>
      </w:r>
      <w:r w:rsidR="00985A74">
        <w:t>6</w:t>
      </w:r>
      <w:r w:rsidR="00D74EC4">
        <w:fldChar w:fldCharType="end"/>
      </w:r>
      <w:r>
        <w:noBreakHyphen/>
      </w:r>
      <w:r w:rsidR="00D74EC4">
        <w:fldChar w:fldCharType="begin"/>
      </w:r>
      <w:r w:rsidR="00D74EC4">
        <w:instrText xml:space="preserve"> SEQ Figure \* ARABIC \s 1 </w:instrText>
      </w:r>
      <w:r w:rsidR="00D74EC4">
        <w:fldChar w:fldCharType="separate"/>
      </w:r>
      <w:r w:rsidR="00985A74">
        <w:t>1</w:t>
      </w:r>
      <w:r w:rsidR="00D74EC4">
        <w:fldChar w:fldCharType="end"/>
      </w:r>
      <w:r>
        <w:t>:</w:t>
      </w:r>
      <w:r>
        <w:tab/>
        <w:t>This is the title of the figure.  (CaptionBot_Tbl_Fig)</w:t>
      </w:r>
      <w:bookmarkEnd w:id="131"/>
    </w:p>
    <w:p w14:paraId="28E43EED" w14:textId="77777777" w:rsidR="00302C1D" w:rsidRPr="00302C1D" w:rsidRDefault="00302C1D" w:rsidP="00302C1D"/>
    <w:p w14:paraId="47876D0C" w14:textId="21B52382" w:rsidR="00064AF9" w:rsidRDefault="00527C7E">
      <w:pPr>
        <w:pStyle w:val="CaptionTopTblFig"/>
      </w:pPr>
      <w:bookmarkStart w:id="132" w:name="_Toc83117906"/>
      <w:r>
        <w:t xml:space="preserve">Table </w:t>
      </w:r>
      <w:r w:rsidR="00D74EC4">
        <w:fldChar w:fldCharType="begin"/>
      </w:r>
      <w:r w:rsidR="00D74EC4">
        <w:instrText xml:space="preserve"> STYLER</w:instrText>
      </w:r>
      <w:r w:rsidR="00D74EC4">
        <w:instrText xml:space="preserve">EF 1 \s </w:instrText>
      </w:r>
      <w:r w:rsidR="00D74EC4">
        <w:fldChar w:fldCharType="separate"/>
      </w:r>
      <w:r w:rsidR="00985A74">
        <w:rPr>
          <w:noProof/>
        </w:rPr>
        <w:t>6</w:t>
      </w:r>
      <w:r w:rsidR="00D74EC4">
        <w:rPr>
          <w:noProof/>
        </w:rPr>
        <w:fldChar w:fldCharType="end"/>
      </w:r>
      <w:r>
        <w:noBreakHyphen/>
      </w:r>
      <w:r w:rsidR="00D74EC4">
        <w:fldChar w:fldCharType="begin"/>
      </w:r>
      <w:r w:rsidR="00D74EC4">
        <w:instrText xml:space="preserve"> SEQ Table \* ARABIC \s 1 </w:instrText>
      </w:r>
      <w:r w:rsidR="00D74EC4">
        <w:fldChar w:fldCharType="separate"/>
      </w:r>
      <w:r w:rsidR="00985A74">
        <w:rPr>
          <w:noProof/>
        </w:rPr>
        <w:t>1</w:t>
      </w:r>
      <w:r w:rsidR="00D74EC4">
        <w:rPr>
          <w:noProof/>
        </w:rPr>
        <w:fldChar w:fldCharType="end"/>
      </w:r>
      <w:r>
        <w:t>:</w:t>
      </w:r>
      <w:r>
        <w:tab/>
        <w:t>This is the title of the table.  (CaptionTop_Tbl_Fig)</w:t>
      </w:r>
      <w:bookmarkEnd w:id="132"/>
    </w:p>
    <w:p w14:paraId="48C9D7CA" w14:textId="026846AA" w:rsidR="00302C1D" w:rsidRDefault="00302C1D" w:rsidP="00302C1D"/>
    <w:p w14:paraId="756B98E8" w14:textId="1236E5C9" w:rsidR="00302C1D" w:rsidRDefault="00302C1D" w:rsidP="00302C1D"/>
    <w:p w14:paraId="5F1A16AD" w14:textId="2CA2F73E" w:rsidR="00302C1D" w:rsidRPr="00302C1D" w:rsidRDefault="00302C1D" w:rsidP="00302C1D">
      <w:r w:rsidRPr="00302C1D">
        <w:t>Include the code coverage report for your project.</w:t>
      </w:r>
    </w:p>
    <w:bookmarkEnd w:id="20"/>
    <w:bookmarkEnd w:id="21"/>
    <w:bookmarkEnd w:id="23"/>
    <w:bookmarkEnd w:id="24"/>
    <w:p w14:paraId="316F3FB9" w14:textId="48072B5E" w:rsidR="00064AF9" w:rsidRDefault="00064AF9">
      <w:pPr>
        <w:spacing w:after="0" w:line="240" w:lineRule="auto"/>
        <w:jc w:val="left"/>
      </w:pPr>
    </w:p>
    <w:sectPr w:rsidR="00064AF9">
      <w:footerReference w:type="default" r:id="rId11"/>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D8E5E" w14:textId="77777777" w:rsidR="00D74EC4" w:rsidRDefault="00D74EC4">
      <w:pPr>
        <w:spacing w:after="0"/>
      </w:pPr>
      <w:r>
        <w:separator/>
      </w:r>
    </w:p>
  </w:endnote>
  <w:endnote w:type="continuationSeparator" w:id="0">
    <w:p w14:paraId="56D347B9" w14:textId="77777777" w:rsidR="00D74EC4" w:rsidRDefault="00D74E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1CCC6"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FC0D43" w14:textId="77777777" w:rsidR="00527C7E" w:rsidRDefault="00527C7E">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95642" w14:textId="77777777" w:rsidR="00D74EC4" w:rsidRDefault="00D74EC4">
      <w:pPr>
        <w:spacing w:after="0"/>
      </w:pPr>
      <w:r>
        <w:separator/>
      </w:r>
    </w:p>
  </w:footnote>
  <w:footnote w:type="continuationSeparator" w:id="0">
    <w:p w14:paraId="68E8FFC5" w14:textId="77777777" w:rsidR="00D74EC4" w:rsidRDefault="00D74E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0231" w14:textId="77777777" w:rsidR="00527C7E" w:rsidRDefault="00527C7E">
    <w:pPr>
      <w:pStyle w:val="Header"/>
    </w:pPr>
    <w:r>
      <w:rPr>
        <w:noProof/>
        <w:lang w:val="af-ZA" w:eastAsia="af-ZA"/>
      </w:rPr>
      <w:drawing>
        <wp:anchor distT="0" distB="0" distL="114300" distR="114300" simplePos="0" relativeHeight="251658240" behindDoc="1" locked="0" layoutInCell="1" allowOverlap="1" wp14:anchorId="523E63D2" wp14:editId="3E88605B">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B5FB9" w14:textId="77777777" w:rsidR="00527C7E" w:rsidRDefault="00527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729560F"/>
    <w:multiLevelType w:val="hybridMultilevel"/>
    <w:tmpl w:val="9154A8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05D6EC6"/>
    <w:multiLevelType w:val="hybridMultilevel"/>
    <w:tmpl w:val="DD8495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62923DA0"/>
    <w:multiLevelType w:val="multilevel"/>
    <w:tmpl w:val="483A37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25"/>
  </w:num>
  <w:num w:numId="14">
    <w:abstractNumId w:val="18"/>
  </w:num>
  <w:num w:numId="15">
    <w:abstractNumId w:val="21"/>
  </w:num>
  <w:num w:numId="16">
    <w:abstractNumId w:val="28"/>
  </w:num>
  <w:num w:numId="17">
    <w:abstractNumId w:val="17"/>
  </w:num>
  <w:num w:numId="18">
    <w:abstractNumId w:val="16"/>
  </w:num>
  <w:num w:numId="19">
    <w:abstractNumId w:val="24"/>
  </w:num>
  <w:num w:numId="20">
    <w:abstractNumId w:val="30"/>
  </w:num>
  <w:num w:numId="21">
    <w:abstractNumId w:val="15"/>
  </w:num>
  <w:num w:numId="22">
    <w:abstractNumId w:val="12"/>
  </w:num>
  <w:num w:numId="23">
    <w:abstractNumId w:val="23"/>
  </w:num>
  <w:num w:numId="24">
    <w:abstractNumId w:val="22"/>
  </w:num>
  <w:num w:numId="25">
    <w:abstractNumId w:val="29"/>
  </w:num>
  <w:num w:numId="26">
    <w:abstractNumId w:val="13"/>
  </w:num>
  <w:num w:numId="27">
    <w:abstractNumId w:val="27"/>
  </w:num>
  <w:num w:numId="28">
    <w:abstractNumId w:val="9"/>
  </w:num>
  <w:num w:numId="29">
    <w:abstractNumId w:val="9"/>
  </w:num>
  <w:num w:numId="30">
    <w:abstractNumId w:val="26"/>
  </w:num>
  <w:num w:numId="31">
    <w:abstractNumId w:val="26"/>
  </w:num>
  <w:num w:numId="32">
    <w:abstractNumId w:val="26"/>
  </w:num>
  <w:num w:numId="33">
    <w:abstractNumId w:val="27"/>
  </w:num>
  <w:num w:numId="34">
    <w:abstractNumId w:val="19"/>
  </w:num>
  <w:num w:numId="35">
    <w:abstractNumId w:val="19"/>
  </w:num>
  <w:num w:numId="36">
    <w:abstractNumId w:val="19"/>
  </w:num>
  <w:num w:numId="37">
    <w:abstractNumId w:val="19"/>
  </w:num>
  <w:num w:numId="38">
    <w:abstractNumId w:val="20"/>
  </w:num>
  <w:num w:numId="39">
    <w:abstractNumId w:val="19"/>
  </w:num>
  <w:num w:numId="40">
    <w:abstractNumId w:val="27"/>
  </w:num>
  <w:num w:numId="41">
    <w:abstractNumId w:val="14"/>
  </w:num>
  <w:num w:numId="42">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85A74"/>
    <w:rsid w:val="00064AF9"/>
    <w:rsid w:val="0026793B"/>
    <w:rsid w:val="002D47D3"/>
    <w:rsid w:val="00302C1D"/>
    <w:rsid w:val="003D3B24"/>
    <w:rsid w:val="0048658B"/>
    <w:rsid w:val="00527C7E"/>
    <w:rsid w:val="00574B8C"/>
    <w:rsid w:val="007711D6"/>
    <w:rsid w:val="007E1091"/>
    <w:rsid w:val="009528CB"/>
    <w:rsid w:val="00985A74"/>
    <w:rsid w:val="009B2847"/>
    <w:rsid w:val="009B335D"/>
    <w:rsid w:val="00AA2FBA"/>
    <w:rsid w:val="00B54338"/>
    <w:rsid w:val="00C17FE1"/>
    <w:rsid w:val="00C2561C"/>
    <w:rsid w:val="00D74EC4"/>
    <w:rsid w:val="00E804CD"/>
    <w:rsid w:val="00F56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B68EE4"/>
  <w15:docId w15:val="{66128BF6-9AD5-4F4E-905A-723C823D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autoRedefine/>
    <w:qFormat/>
    <w:pPr>
      <w:keepNext/>
      <w:numPr>
        <w:ilvl w:val="1"/>
        <w:numId w:val="33"/>
      </w:numPr>
      <w:tabs>
        <w:tab w:val="left" w:pos="851"/>
      </w:tabs>
      <w:spacing w:before="240"/>
      <w:jc w:val="left"/>
      <w:outlineLvl w:val="1"/>
    </w:pPr>
    <w:rPr>
      <w:rFonts w:cs="Arial"/>
      <w:b/>
      <w:bCs/>
      <w:iCs/>
      <w:szCs w:val="22"/>
    </w:rPr>
  </w:style>
  <w:style w:type="paragraph" w:styleId="Heading3">
    <w:name w:val="heading 3"/>
    <w:basedOn w:val="Normal"/>
    <w:next w:val="Normal"/>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semiHidden/>
    <w:qFormat/>
    <w:rsid w:val="003D3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WUUSER\Downloads\ENG%20A4%20Postgradu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Template>
  <TotalTime>174</TotalTime>
  <Pages>13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NWUUSER</dc:creator>
  <cp:lastModifiedBy>NICI VAN DER LINDE</cp:lastModifiedBy>
  <cp:revision>10</cp:revision>
  <cp:lastPrinted>2013-02-25T06:57:00Z</cp:lastPrinted>
  <dcterms:created xsi:type="dcterms:W3CDTF">2021-09-21T08:15:00Z</dcterms:created>
  <dcterms:modified xsi:type="dcterms:W3CDTF">2021-10-02T11:20:00Z</dcterms:modified>
</cp:coreProperties>
</file>